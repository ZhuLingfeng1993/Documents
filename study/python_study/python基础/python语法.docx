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E0" w:rsidRDefault="002708E0" w:rsidP="002708E0">
      <w:pPr>
        <w:pStyle w:val="1"/>
      </w:pPr>
      <w:r>
        <w:rPr>
          <w:rFonts w:hint="eastAsia"/>
        </w:rPr>
        <w:t>资料：</w:t>
      </w:r>
    </w:p>
    <w:p w:rsidR="002708E0" w:rsidRDefault="002708E0" w:rsidP="0081625D">
      <w:pPr>
        <w:ind w:firstLine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菜鸟教程</w:t>
      </w:r>
    </w:p>
    <w:p w:rsidR="002708E0" w:rsidRDefault="002708E0" w:rsidP="002708E0">
      <w:pPr>
        <w:ind w:firstLine="420"/>
      </w:pPr>
      <w:r>
        <w:rPr>
          <w:rFonts w:hint="eastAsia"/>
        </w:rPr>
        <w:t>官方文档</w:t>
      </w:r>
    </w:p>
    <w:p w:rsidR="0081625D" w:rsidRDefault="0081625D" w:rsidP="002708E0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学习手册</w:t>
      </w:r>
      <w:r>
        <w:rPr>
          <w:rFonts w:hint="eastAsia"/>
        </w:rPr>
        <w:t xml:space="preserve"> o</w:t>
      </w:r>
      <w:r>
        <w:t>’</w:t>
      </w:r>
      <w:r>
        <w:rPr>
          <w:rFonts w:hint="eastAsia"/>
        </w:rPr>
        <w:t>reilly</w:t>
      </w:r>
    </w:p>
    <w:p w:rsidR="007B3B9A" w:rsidRDefault="007B3B9A" w:rsidP="007B3B9A">
      <w:pPr>
        <w:pStyle w:val="1"/>
        <w:rPr>
          <w:rFonts w:hint="eastAsia"/>
        </w:rPr>
      </w:pPr>
      <w:r>
        <w:t>A</w:t>
      </w:r>
      <w:r>
        <w:rPr>
          <w:rFonts w:hint="eastAsia"/>
        </w:rPr>
        <w:t>naconda</w:t>
      </w:r>
    </w:p>
    <w:p w:rsidR="00A37216" w:rsidRPr="00A37216" w:rsidRDefault="00F14587" w:rsidP="00952CFB">
      <w:pPr>
        <w:ind w:firstLine="420"/>
        <w:rPr>
          <w:rFonts w:hint="eastAsia"/>
        </w:rPr>
      </w:pPr>
      <w:hyperlink r:id="rId8" w:history="1">
        <w:r w:rsidRPr="00CE37E7">
          <w:rPr>
            <w:rStyle w:val="ac"/>
          </w:rPr>
          <w:t>http://www.jianshu.com/p/2f3be7781451</w:t>
        </w:r>
      </w:hyperlink>
      <w:r>
        <w:rPr>
          <w:rFonts w:hint="eastAsia"/>
        </w:rPr>
        <w:t xml:space="preserve"> </w:t>
      </w:r>
    </w:p>
    <w:p w:rsidR="00F44DD2" w:rsidRDefault="00F44DD2" w:rsidP="00F44DD2">
      <w:pPr>
        <w:pStyle w:val="2"/>
        <w:rPr>
          <w:rFonts w:hint="eastAsia"/>
        </w:rPr>
      </w:pPr>
      <w:r>
        <w:t>C</w:t>
      </w:r>
      <w:r>
        <w:rPr>
          <w:rFonts w:hint="eastAsia"/>
        </w:rPr>
        <w:t xml:space="preserve">onda  </w:t>
      </w:r>
      <w:r>
        <w:rPr>
          <w:rFonts w:hint="eastAsia"/>
        </w:rPr>
        <w:t>环境</w:t>
      </w:r>
    </w:p>
    <w:p w:rsidR="00F44DD2" w:rsidRDefault="00F44DD2" w:rsidP="00F44DD2">
      <w:pPr>
        <w:ind w:firstLine="420"/>
        <w:rPr>
          <w:rFonts w:hint="eastAsia"/>
        </w:rPr>
      </w:pPr>
      <w:r>
        <w:rPr>
          <w:rFonts w:hint="eastAsia"/>
        </w:rPr>
        <w:t>有一个默认的根环境，可以新建环境</w:t>
      </w:r>
    </w:p>
    <w:p w:rsidR="00F44DD2" w:rsidRPr="00F44DD2" w:rsidRDefault="00F44DD2" w:rsidP="00F44DD2">
      <w:pPr>
        <w:ind w:firstLine="420"/>
        <w:rPr>
          <w:rFonts w:hint="eastAsia"/>
        </w:rPr>
      </w:pPr>
      <w:r>
        <w:rPr>
          <w:rFonts w:hint="eastAsia"/>
        </w:rPr>
        <w:t>如果在默认环境下运行，</w:t>
      </w:r>
      <w:r w:rsidR="00F94E0B">
        <w:rPr>
          <w:rFonts w:hint="eastAsia"/>
        </w:rPr>
        <w:t>要用</w:t>
      </w:r>
      <w:r w:rsidR="00F94E0B">
        <w:rPr>
          <w:rFonts w:hint="eastAsia"/>
        </w:rPr>
        <w:t>spyder(</w:t>
      </w:r>
      <w:r w:rsidR="00F94E0B">
        <w:rPr>
          <w:rFonts w:hint="eastAsia"/>
        </w:rPr>
        <w:t>及其它安装在默认环境下的东西</w:t>
      </w:r>
      <w:r w:rsidR="00F94E0B">
        <w:rPr>
          <w:rFonts w:hint="eastAsia"/>
        </w:rPr>
        <w:t>)</w:t>
      </w:r>
      <w:r w:rsidR="00F94E0B">
        <w:rPr>
          <w:rFonts w:hint="eastAsia"/>
        </w:rPr>
        <w:t>，则最好在根环境下安装文件。</w:t>
      </w:r>
    </w:p>
    <w:p w:rsidR="00F44DD2" w:rsidRPr="00F44DD2" w:rsidRDefault="00F44DD2" w:rsidP="00F44DD2">
      <w:pPr>
        <w:ind w:firstLine="420"/>
        <w:rPr>
          <w:rFonts w:hint="eastAsia"/>
        </w:rPr>
      </w:pPr>
    </w:p>
    <w:p w:rsidR="007B3B9A" w:rsidRDefault="007B3B9A" w:rsidP="007B3B9A">
      <w:pPr>
        <w:pStyle w:val="2"/>
        <w:rPr>
          <w:rFonts w:hint="eastAsia"/>
        </w:rPr>
      </w:pPr>
      <w:r>
        <w:t>C</w:t>
      </w:r>
      <w:r>
        <w:rPr>
          <w:rFonts w:hint="eastAsia"/>
        </w:rPr>
        <w:t xml:space="preserve">onda </w:t>
      </w:r>
      <w:r>
        <w:rPr>
          <w:rFonts w:hint="eastAsia"/>
        </w:rPr>
        <w:t>包管理</w:t>
      </w:r>
    </w:p>
    <w:p w:rsidR="007B3B9A" w:rsidRDefault="007B3B9A" w:rsidP="007B3B9A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onda install tensorflow </w:t>
      </w:r>
      <w:r>
        <w:rPr>
          <w:rFonts w:hint="eastAsia"/>
        </w:rPr>
        <w:t>会安装许多配套的东西</w:t>
      </w:r>
      <w:r w:rsidR="00E97229">
        <w:rPr>
          <w:rFonts w:hint="eastAsia"/>
        </w:rPr>
        <w:t>，而且可能不是我要的版本</w:t>
      </w:r>
    </w:p>
    <w:p w:rsidR="007B3B9A" w:rsidRDefault="007B3B9A" w:rsidP="007B3B9A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onda install </w:t>
      </w:r>
      <w:r w:rsidR="00C91A08">
        <w:rPr>
          <w:rFonts w:hint="eastAsia"/>
        </w:rPr>
        <w:t>tensorflow</w:t>
      </w:r>
      <w:r w:rsidR="00C91A08">
        <w:rPr>
          <w:rFonts w:hint="eastAsia"/>
        </w:rPr>
        <w:t>某个版本的文件，则只会装这个文件</w:t>
      </w:r>
    </w:p>
    <w:p w:rsidR="00C91A08" w:rsidRDefault="00C91A08" w:rsidP="007B3B9A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onda search package </w:t>
      </w:r>
      <w:r>
        <w:rPr>
          <w:rFonts w:hint="eastAsia"/>
        </w:rPr>
        <w:t>查找包的信息</w:t>
      </w:r>
    </w:p>
    <w:p w:rsidR="00C91A08" w:rsidRPr="00C91A08" w:rsidRDefault="00C91A08" w:rsidP="007B3B9A">
      <w:pPr>
        <w:ind w:firstLine="420"/>
      </w:pPr>
    </w:p>
    <w:p w:rsidR="00455A44" w:rsidRDefault="00455A44" w:rsidP="00455A44">
      <w:pPr>
        <w:pStyle w:val="1"/>
      </w:pPr>
      <w:r>
        <w:rPr>
          <w:rFonts w:hint="eastAsia"/>
        </w:rPr>
        <w:t>Jupyter Notebook</w:t>
      </w:r>
    </w:p>
    <w:p w:rsidR="00110181" w:rsidRPr="00110181" w:rsidRDefault="00057E96" w:rsidP="00110181">
      <w:pPr>
        <w:pStyle w:val="2"/>
      </w:pPr>
      <w:r>
        <w:rPr>
          <w:rFonts w:hint="eastAsia"/>
        </w:rPr>
        <w:t>适合教学，运行的结果可以保存在文件中，以后方便回顾</w:t>
      </w:r>
    </w:p>
    <w:p w:rsidR="00FE3407" w:rsidRDefault="00FE3407" w:rsidP="00FE3407">
      <w:pPr>
        <w:pStyle w:val="2"/>
      </w:pPr>
      <w:r>
        <w:rPr>
          <w:rFonts w:hint="eastAsia"/>
        </w:rPr>
        <w:t>启用</w:t>
      </w:r>
    </w:p>
    <w:p w:rsidR="00FE3407" w:rsidRPr="00FE3407" w:rsidRDefault="00FE3407" w:rsidP="00FE3407">
      <w:pPr>
        <w:ind w:firstLine="420"/>
      </w:pPr>
      <w:r>
        <w:rPr>
          <w:rFonts w:hint="eastAsia"/>
        </w:rPr>
        <w:t>在命令行输入</w:t>
      </w:r>
      <w:r w:rsidR="008D16ED">
        <w:rPr>
          <w:rFonts w:hint="eastAsia"/>
        </w:rPr>
        <w:t>以下代码：</w:t>
      </w:r>
    </w:p>
    <w:p w:rsidR="00FE3407" w:rsidRDefault="00FE3407" w:rsidP="00013C8B">
      <w:pPr>
        <w:ind w:firstLine="420"/>
      </w:pPr>
      <w:r>
        <w:t>activate Anaconda3</w:t>
      </w:r>
    </w:p>
    <w:p w:rsidR="00FE3407" w:rsidRDefault="00FE3407" w:rsidP="00013C8B">
      <w:pPr>
        <w:ind w:firstLine="420"/>
      </w:pPr>
      <w:r>
        <w:t>d:</w:t>
      </w:r>
    </w:p>
    <w:p w:rsidR="00FE3407" w:rsidRDefault="00FE3407" w:rsidP="00013C8B">
      <w:pPr>
        <w:ind w:firstLine="420"/>
      </w:pPr>
      <w:r>
        <w:rPr>
          <w:rFonts w:hint="eastAsia"/>
        </w:rPr>
        <w:t>cd D:\in ZJU\</w:t>
      </w:r>
      <w:r>
        <w:rPr>
          <w:rFonts w:hint="eastAsia"/>
        </w:rPr>
        <w:t>计算机学习</w:t>
      </w:r>
      <w:r>
        <w:rPr>
          <w:rFonts w:hint="eastAsia"/>
        </w:rPr>
        <w:t>\CS231n-Convolutional Neural Networks for Visual Recognition\spring1617_assignment2\assignment2</w:t>
      </w:r>
    </w:p>
    <w:p w:rsidR="00455A44" w:rsidRDefault="00FE3407" w:rsidP="00FE3407">
      <w:pPr>
        <w:ind w:firstLine="420"/>
      </w:pPr>
      <w:r>
        <w:t>jupyter notebook</w:t>
      </w:r>
    </w:p>
    <w:p w:rsidR="00013C8B" w:rsidRDefault="00013C8B" w:rsidP="00013C8B">
      <w:pPr>
        <w:pStyle w:val="2"/>
      </w:pPr>
      <w:r>
        <w:t>I</w:t>
      </w:r>
      <w:r>
        <w:rPr>
          <w:rFonts w:hint="eastAsia"/>
        </w:rPr>
        <w:t>pynb</w:t>
      </w:r>
      <w:r>
        <w:rPr>
          <w:rFonts w:hint="eastAsia"/>
        </w:rPr>
        <w:t>转换为</w:t>
      </w:r>
      <w:r>
        <w:rPr>
          <w:rFonts w:hint="eastAsia"/>
        </w:rPr>
        <w:t>py</w:t>
      </w:r>
    </w:p>
    <w:p w:rsidR="00013C8B" w:rsidRDefault="00013C8B" w:rsidP="00110181">
      <w:pPr>
        <w:pStyle w:val="4"/>
      </w:pPr>
      <w:r>
        <w:t>S</w:t>
      </w:r>
      <w:r>
        <w:rPr>
          <w:rFonts w:hint="eastAsia"/>
        </w:rPr>
        <w:t>pyder</w:t>
      </w:r>
      <w:r>
        <w:rPr>
          <w:rFonts w:hint="eastAsia"/>
        </w:rPr>
        <w:t>中右击文件</w:t>
      </w:r>
    </w:p>
    <w:p w:rsidR="00110181" w:rsidRDefault="00110181" w:rsidP="00110181">
      <w:pPr>
        <w:pStyle w:val="4"/>
      </w:pPr>
      <w:r>
        <w:t>jupyter notebook</w:t>
      </w:r>
      <w:r>
        <w:rPr>
          <w:rFonts w:hint="eastAsia"/>
        </w:rPr>
        <w:t>中转换</w:t>
      </w:r>
    </w:p>
    <w:p w:rsidR="00013C8B" w:rsidRPr="00013C8B" w:rsidRDefault="00013C8B" w:rsidP="00013C8B">
      <w:pPr>
        <w:ind w:firstLine="420"/>
      </w:pPr>
    </w:p>
    <w:p w:rsidR="00023456" w:rsidRDefault="00023456" w:rsidP="00023456">
      <w:pPr>
        <w:pStyle w:val="1"/>
      </w:pPr>
      <w:r>
        <w:rPr>
          <w:rFonts w:hint="eastAsia"/>
        </w:rPr>
        <w:lastRenderedPageBreak/>
        <w:t>Spyder下使用</w:t>
      </w:r>
    </w:p>
    <w:p w:rsidR="00023456" w:rsidRPr="00023456" w:rsidRDefault="00023456" w:rsidP="00023456">
      <w:pPr>
        <w:ind w:firstLine="420"/>
      </w:pPr>
      <w:r w:rsidRPr="00023456">
        <w:rPr>
          <w:rFonts w:hint="eastAsia"/>
        </w:rPr>
        <w:t>D:\in ZJU\</w:t>
      </w:r>
      <w:r w:rsidRPr="00023456">
        <w:rPr>
          <w:rFonts w:hint="eastAsia"/>
        </w:rPr>
        <w:t>计算机学习</w:t>
      </w:r>
      <w:r w:rsidRPr="00023456">
        <w:rPr>
          <w:rFonts w:hint="eastAsia"/>
        </w:rPr>
        <w:t>\</w:t>
      </w:r>
      <w:r w:rsidRPr="00023456">
        <w:rPr>
          <w:rFonts w:hint="eastAsia"/>
        </w:rPr>
        <w:t>计算机基础</w:t>
      </w:r>
      <w:r w:rsidRPr="00023456">
        <w:rPr>
          <w:rFonts w:hint="eastAsia"/>
        </w:rPr>
        <w:t>\python</w:t>
      </w:r>
      <w:r w:rsidRPr="00023456">
        <w:rPr>
          <w:rFonts w:hint="eastAsia"/>
        </w:rPr>
        <w:t>基础</w:t>
      </w:r>
      <w:r>
        <w:rPr>
          <w:rFonts w:hint="eastAsia"/>
        </w:rPr>
        <w:t>\</w:t>
      </w:r>
      <w:r w:rsidRPr="00023456">
        <w:t>zlf_python.py</w:t>
      </w:r>
    </w:p>
    <w:p w:rsidR="00F76FD9" w:rsidRDefault="00F76FD9" w:rsidP="00F76FD9">
      <w:pPr>
        <w:pStyle w:val="1"/>
      </w:pPr>
      <w:r>
        <w:rPr>
          <w:rFonts w:hint="eastAsia"/>
        </w:rPr>
        <w:t>三种程序运行方式</w:t>
      </w:r>
    </w:p>
    <w:p w:rsidR="00F76FD9" w:rsidRDefault="00F76FD9" w:rsidP="00AA7100">
      <w:pPr>
        <w:pStyle w:val="4"/>
      </w:pPr>
      <w:r>
        <w:rPr>
          <w:rFonts w:hint="eastAsia"/>
        </w:rPr>
        <w:t>交互式运行</w:t>
      </w:r>
    </w:p>
    <w:p w:rsidR="00AA7100" w:rsidRDefault="001734AD" w:rsidP="00AA7100">
      <w:pPr>
        <w:pStyle w:val="4"/>
      </w:pPr>
      <w:r>
        <w:rPr>
          <w:rFonts w:hint="eastAsia"/>
        </w:rPr>
        <w:t>文件</w:t>
      </w:r>
      <w:r>
        <w:rPr>
          <w:rFonts w:hint="eastAsia"/>
        </w:rPr>
        <w:t>-</w:t>
      </w:r>
      <w:r w:rsidR="00F76FD9">
        <w:rPr>
          <w:rFonts w:hint="eastAsia"/>
        </w:rPr>
        <w:t>命令行</w:t>
      </w:r>
    </w:p>
    <w:p w:rsidR="00AA7100" w:rsidRDefault="00AA7100" w:rsidP="00AA7100">
      <w:pPr>
        <w:ind w:firstLine="420"/>
      </w:pPr>
      <w:r>
        <w:rPr>
          <w:rFonts w:hint="eastAsia"/>
        </w:rPr>
        <w:t>在控制台运行</w:t>
      </w:r>
      <w:r>
        <w:rPr>
          <w:rFonts w:hint="eastAsia"/>
        </w:rPr>
        <w:t>python</w:t>
      </w:r>
      <w:r>
        <w:rPr>
          <w:rFonts w:hint="eastAsia"/>
        </w:rPr>
        <w:t>相关命令，需要在</w:t>
      </w:r>
      <w:r>
        <w:rPr>
          <w:rFonts w:hint="eastAsia"/>
        </w:rPr>
        <w:t>annaconda promot</w:t>
      </w:r>
      <w:r>
        <w:rPr>
          <w:rFonts w:hint="eastAsia"/>
        </w:rPr>
        <w:t>下，不能在系统控制台（</w:t>
      </w:r>
      <w:r>
        <w:rPr>
          <w:rFonts w:hint="eastAsia"/>
        </w:rPr>
        <w:t>cmd</w:t>
      </w:r>
      <w:r>
        <w:rPr>
          <w:rFonts w:hint="eastAsia"/>
        </w:rPr>
        <w:t>）下</w:t>
      </w:r>
    </w:p>
    <w:p w:rsidR="00AA7100" w:rsidRPr="00C328D6" w:rsidRDefault="00AA7100" w:rsidP="00AA71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spyder</w:t>
      </w:r>
      <w:r>
        <w:rPr>
          <w:rFonts w:hint="eastAsia"/>
        </w:rPr>
        <w:t>中可以快捷地在当前目录下打开控制台</w:t>
      </w:r>
      <w:r>
        <w:rPr>
          <w:rFonts w:hint="eastAsia"/>
        </w:rPr>
        <w:t>:</w:t>
      </w:r>
      <w:r>
        <w:rPr>
          <w:rFonts w:hint="eastAsia"/>
        </w:rPr>
        <w:t>右击文件</w:t>
      </w:r>
    </w:p>
    <w:p w:rsidR="00AA7100" w:rsidRPr="00AA7100" w:rsidRDefault="00AA7100" w:rsidP="00AA7100">
      <w:pPr>
        <w:ind w:firstLine="420"/>
      </w:pPr>
    </w:p>
    <w:p w:rsidR="00F76FD9" w:rsidRDefault="001734AD" w:rsidP="00AA7100">
      <w:pPr>
        <w:pStyle w:val="4"/>
      </w:pPr>
      <w:r>
        <w:rPr>
          <w:rFonts w:hint="eastAsia"/>
        </w:rPr>
        <w:t>、点击图标、</w:t>
      </w:r>
      <w:r w:rsidR="00176A8B">
        <w:rPr>
          <w:rFonts w:hint="eastAsia"/>
        </w:rPr>
        <w:t>IDLE</w:t>
      </w:r>
    </w:p>
    <w:p w:rsidR="00F76FD9" w:rsidRDefault="00F76FD9" w:rsidP="00AA7100">
      <w:pPr>
        <w:pStyle w:val="4"/>
      </w:pPr>
      <w:r>
        <w:rPr>
          <w:rFonts w:hint="eastAsia"/>
        </w:rPr>
        <w:t>IDE</w:t>
      </w:r>
    </w:p>
    <w:p w:rsidR="007D3B3E" w:rsidRDefault="00C02D23" w:rsidP="00C02D23">
      <w:pPr>
        <w:pStyle w:val="1"/>
      </w:pPr>
      <w:r>
        <w:rPr>
          <w:rFonts w:hint="eastAsia"/>
        </w:rPr>
        <w:t>模块</w:t>
      </w:r>
    </w:p>
    <w:p w:rsidR="007623D0" w:rsidRPr="007623D0" w:rsidRDefault="007623D0" w:rsidP="007623D0">
      <w:pPr>
        <w:pStyle w:val="2"/>
      </w:pPr>
      <w:r>
        <w:rPr>
          <w:rFonts w:hint="eastAsia"/>
        </w:rPr>
        <w:t>作用</w:t>
      </w:r>
    </w:p>
    <w:p w:rsidR="00C02D23" w:rsidRPr="00C02D23" w:rsidRDefault="00C02D23" w:rsidP="00C02D23">
      <w:pPr>
        <w:ind w:firstLine="420"/>
      </w:pPr>
      <w:r>
        <w:rPr>
          <w:rFonts w:hint="eastAsia"/>
        </w:rPr>
        <w:t>import</w:t>
      </w:r>
      <w:r>
        <w:rPr>
          <w:rFonts w:hint="eastAsia"/>
        </w:rPr>
        <w:t>有点类似于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include,</w:t>
      </w:r>
      <w:r>
        <w:rPr>
          <w:rFonts w:hint="eastAsia"/>
        </w:rPr>
        <w:t>方便程序组织，模块中定义了很多函数，类等等，然后又一个</w:t>
      </w:r>
      <w:r>
        <w:rPr>
          <w:rFonts w:hint="eastAsia"/>
        </w:rPr>
        <w:t>py</w:t>
      </w:r>
      <w:r>
        <w:rPr>
          <w:rFonts w:hint="eastAsia"/>
        </w:rPr>
        <w:t>文件中导入这些模块，</w:t>
      </w:r>
      <w:r w:rsidR="00C631D7">
        <w:rPr>
          <w:rFonts w:hint="eastAsia"/>
        </w:rPr>
        <w:t>可以</w:t>
      </w:r>
      <w:r>
        <w:rPr>
          <w:rFonts w:hint="eastAsia"/>
        </w:rPr>
        <w:t>定义主函数，然后去运行程序</w:t>
      </w:r>
      <w:r w:rsidR="00C631D7">
        <w:rPr>
          <w:rFonts w:hint="eastAsia"/>
        </w:rPr>
        <w:t>，或者直接写脚本</w:t>
      </w:r>
    </w:p>
    <w:p w:rsidR="007D3B3E" w:rsidRDefault="007D3B3E" w:rsidP="007623D0">
      <w:pPr>
        <w:pStyle w:val="2"/>
      </w:pPr>
      <w:r>
        <w:rPr>
          <w:rFonts w:hint="eastAsia"/>
        </w:rPr>
        <w:t>模块的导入和重载</w:t>
      </w:r>
    </w:p>
    <w:p w:rsidR="002B6EDC" w:rsidRDefault="002B6EDC" w:rsidP="00F76FD9">
      <w:pPr>
        <w:ind w:firstLine="420"/>
      </w:pPr>
    </w:p>
    <w:p w:rsidR="002B6EDC" w:rsidRDefault="002B6EDC" w:rsidP="002B6EDC">
      <w:pPr>
        <w:pStyle w:val="2"/>
      </w:pPr>
      <w:r>
        <w:rPr>
          <w:rFonts w:hint="eastAsia"/>
        </w:rPr>
        <w:t>查看变量信息</w:t>
      </w:r>
    </w:p>
    <w:p w:rsidR="002B6EDC" w:rsidRDefault="002B6EDC" w:rsidP="002B6EDC">
      <w:pPr>
        <w:pStyle w:val="4"/>
      </w:pPr>
      <w:r>
        <w:rPr>
          <w:rFonts w:hint="eastAsia"/>
        </w:rPr>
        <w:t>交互式编程中直接输入变量或属性名</w:t>
      </w:r>
    </w:p>
    <w:p w:rsidR="002B6EDC" w:rsidRDefault="002B6EDC" w:rsidP="002B6EDC">
      <w:pPr>
        <w:pStyle w:val="4"/>
      </w:pPr>
      <w:r>
        <w:rPr>
          <w:rFonts w:hint="eastAsia"/>
        </w:rPr>
        <w:t>程序中</w:t>
      </w:r>
      <w:r>
        <w:rPr>
          <w:rFonts w:hint="eastAsia"/>
        </w:rPr>
        <w:t>print</w:t>
      </w:r>
    </w:p>
    <w:p w:rsidR="002B6EDC" w:rsidRPr="002B6EDC" w:rsidRDefault="004C6AC4" w:rsidP="002B6EDC">
      <w:pPr>
        <w:pStyle w:val="4"/>
      </w:pPr>
      <w:r>
        <w:t>S</w:t>
      </w:r>
      <w:r w:rsidR="002B6EDC">
        <w:rPr>
          <w:rFonts w:hint="eastAsia"/>
        </w:rPr>
        <w:t>pyder</w:t>
      </w:r>
      <w:r>
        <w:rPr>
          <w:rFonts w:hint="eastAsia"/>
        </w:rPr>
        <w:t>变量浏览器</w:t>
      </w:r>
    </w:p>
    <w:p w:rsidR="00AF2DC5" w:rsidRDefault="00614EC8" w:rsidP="00E72D94">
      <w:pPr>
        <w:pStyle w:val="1"/>
      </w:pPr>
      <w:r>
        <w:rPr>
          <w:rFonts w:hint="eastAsia"/>
        </w:rPr>
        <w:t>数据类型</w:t>
      </w:r>
    </w:p>
    <w:p w:rsidR="00006A76" w:rsidRDefault="00006A76" w:rsidP="00E72D94">
      <w:pPr>
        <w:pStyle w:val="2"/>
      </w:pPr>
      <w:r>
        <w:rPr>
          <w:rFonts w:hint="eastAsia"/>
        </w:rPr>
        <w:t>基本：</w:t>
      </w:r>
      <w:r w:rsidR="00614EC8">
        <w:rPr>
          <w:rFonts w:hint="eastAsia"/>
        </w:rPr>
        <w:t>Numbers</w:t>
      </w:r>
      <w:r w:rsidR="00614EC8">
        <w:rPr>
          <w:rFonts w:hint="eastAsia"/>
        </w:rPr>
        <w:t>，</w:t>
      </w:r>
      <w:r w:rsidR="00614EC8">
        <w:rPr>
          <w:rFonts w:hint="eastAsia"/>
        </w:rPr>
        <w:t>Boolean</w:t>
      </w:r>
      <w:r w:rsidR="00614EC8">
        <w:rPr>
          <w:rFonts w:hint="eastAsia"/>
        </w:rPr>
        <w:t>，</w:t>
      </w:r>
      <w:r w:rsidR="00614EC8">
        <w:rPr>
          <w:rFonts w:hint="eastAsia"/>
        </w:rPr>
        <w:t>String</w:t>
      </w:r>
      <w:r w:rsidR="00614EC8">
        <w:rPr>
          <w:rFonts w:hint="eastAsia"/>
        </w:rPr>
        <w:t>，</w:t>
      </w:r>
    </w:p>
    <w:p w:rsidR="00900313" w:rsidRPr="00900313" w:rsidRDefault="00900313" w:rsidP="00900313">
      <w:pPr>
        <w:ind w:firstLine="420"/>
      </w:pPr>
      <w:r>
        <w:rPr>
          <w:rFonts w:hint="eastAsia"/>
        </w:rPr>
        <w:t>算术运算：</w:t>
      </w:r>
      <w:r w:rsidR="00541E57">
        <w:rPr>
          <w:rFonts w:hint="eastAsia"/>
        </w:rPr>
        <w:t>**</w:t>
      </w:r>
      <w:r w:rsidR="00541E57">
        <w:rPr>
          <w:rFonts w:hint="eastAsia"/>
        </w:rPr>
        <w:t>幂运算，有</w:t>
      </w:r>
      <w:r w:rsidR="00541E57">
        <w:rPr>
          <w:rFonts w:hint="eastAsia"/>
        </w:rPr>
        <w:t>+=</w:t>
      </w:r>
      <w:r w:rsidR="00541E57">
        <w:rPr>
          <w:rFonts w:hint="eastAsia"/>
        </w:rPr>
        <w:t>，无</w:t>
      </w:r>
      <w:r w:rsidR="00541E57">
        <w:rPr>
          <w:rFonts w:hint="eastAsia"/>
        </w:rPr>
        <w:t>++</w:t>
      </w:r>
    </w:p>
    <w:p w:rsidR="00900313" w:rsidRPr="00900313" w:rsidRDefault="00900313" w:rsidP="00900313">
      <w:pPr>
        <w:ind w:firstLine="420"/>
      </w:pPr>
      <w:r>
        <w:rPr>
          <w:rFonts w:hint="eastAsia"/>
        </w:rPr>
        <w:t>逻辑运算：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or,not</w:t>
      </w:r>
    </w:p>
    <w:p w:rsidR="00E72D94" w:rsidRDefault="00900313" w:rsidP="00CB5137">
      <w:pPr>
        <w:ind w:firstLine="420"/>
        <w:rPr>
          <w:szCs w:val="52"/>
        </w:rPr>
      </w:pPr>
      <w:r>
        <w:rPr>
          <w:rFonts w:hint="eastAsia"/>
          <w:szCs w:val="52"/>
        </w:rPr>
        <w:t>字符串</w:t>
      </w:r>
    </w:p>
    <w:p w:rsidR="00900313" w:rsidRPr="00900313" w:rsidRDefault="00900313" w:rsidP="00900313">
      <w:pPr>
        <w:ind w:firstLine="420"/>
        <w:rPr>
          <w:szCs w:val="52"/>
        </w:rPr>
      </w:pPr>
      <w:r w:rsidRPr="00900313">
        <w:rPr>
          <w:szCs w:val="52"/>
        </w:rPr>
        <w:t xml:space="preserve">hw12 </w:t>
      </w:r>
      <w:r w:rsidRPr="00900313">
        <w:rPr>
          <w:b/>
          <w:bCs/>
          <w:szCs w:val="52"/>
        </w:rPr>
        <w:t>=</w:t>
      </w:r>
      <w:r w:rsidRPr="00900313">
        <w:rPr>
          <w:szCs w:val="52"/>
        </w:rPr>
        <w:t xml:space="preserve"> '%s %s %d' </w:t>
      </w:r>
      <w:r w:rsidRPr="00900313">
        <w:rPr>
          <w:b/>
          <w:bCs/>
          <w:szCs w:val="52"/>
        </w:rPr>
        <w:t>%</w:t>
      </w:r>
      <w:r w:rsidRPr="00900313">
        <w:rPr>
          <w:szCs w:val="52"/>
        </w:rPr>
        <w:t xml:space="preserve"> (hello, world, 12)  </w:t>
      </w:r>
      <w:r w:rsidRPr="00900313">
        <w:rPr>
          <w:i/>
          <w:iCs/>
          <w:szCs w:val="52"/>
        </w:rPr>
        <w:t># sprintf style string formatting</w:t>
      </w:r>
    </w:p>
    <w:p w:rsidR="00900313" w:rsidRPr="00900313" w:rsidRDefault="00900313" w:rsidP="00CB5137">
      <w:pPr>
        <w:ind w:firstLine="420"/>
        <w:rPr>
          <w:szCs w:val="52"/>
        </w:rPr>
      </w:pPr>
    </w:p>
    <w:p w:rsidR="00614EC8" w:rsidRDefault="00006A76" w:rsidP="00E72D94">
      <w:pPr>
        <w:pStyle w:val="2"/>
      </w:pPr>
      <w:r>
        <w:rPr>
          <w:rFonts w:hint="eastAsia"/>
        </w:rPr>
        <w:t>容器：</w:t>
      </w:r>
      <w:r w:rsidR="00614EC8">
        <w:rPr>
          <w:rFonts w:hint="eastAsia"/>
        </w:rPr>
        <w:t>List</w:t>
      </w:r>
      <w:r w:rsidR="00614EC8">
        <w:rPr>
          <w:rFonts w:hint="eastAsia"/>
        </w:rPr>
        <w:t>，</w:t>
      </w:r>
      <w:r w:rsidR="00614EC8">
        <w:rPr>
          <w:rFonts w:hint="eastAsia"/>
        </w:rPr>
        <w:t>Dictionary</w:t>
      </w:r>
      <w:r w:rsidR="00614EC8">
        <w:rPr>
          <w:rFonts w:hint="eastAsia"/>
        </w:rPr>
        <w:t>，</w:t>
      </w:r>
      <w:r w:rsidR="00614EC8">
        <w:rPr>
          <w:rFonts w:hint="eastAsia"/>
        </w:rPr>
        <w:t>Set</w:t>
      </w:r>
      <w:r w:rsidR="00614EC8">
        <w:rPr>
          <w:rFonts w:hint="eastAsia"/>
        </w:rPr>
        <w:t>，</w:t>
      </w:r>
      <w:r w:rsidR="00614EC8">
        <w:rPr>
          <w:rFonts w:hint="eastAsia"/>
        </w:rPr>
        <w:t>Tuple</w:t>
      </w:r>
    </w:p>
    <w:p w:rsidR="00614EC8" w:rsidRDefault="00614EC8" w:rsidP="00CB5137">
      <w:pPr>
        <w:ind w:firstLine="420"/>
        <w:rPr>
          <w:szCs w:val="52"/>
        </w:rPr>
      </w:pPr>
      <w:r>
        <w:rPr>
          <w:rFonts w:hint="eastAsia"/>
          <w:szCs w:val="52"/>
        </w:rPr>
        <w:lastRenderedPageBreak/>
        <w:t>列表</w:t>
      </w:r>
      <w:r w:rsidR="00A2418C">
        <w:rPr>
          <w:rFonts w:hint="eastAsia"/>
          <w:szCs w:val="52"/>
        </w:rPr>
        <w:t>：表示</w:t>
      </w:r>
      <w:r w:rsidR="00A2418C">
        <w:rPr>
          <w:rFonts w:hint="eastAsia"/>
          <w:szCs w:val="52"/>
        </w:rPr>
        <w:t>[1,2,3]</w:t>
      </w:r>
      <w:r w:rsidR="00E72D94">
        <w:rPr>
          <w:rFonts w:hint="eastAsia"/>
          <w:szCs w:val="52"/>
        </w:rPr>
        <w:t>，</w:t>
      </w:r>
      <w:r w:rsidR="00E72D94">
        <w:rPr>
          <w:rFonts w:hint="eastAsia"/>
          <w:szCs w:val="52"/>
        </w:rPr>
        <w:t>append(),pop</w:t>
      </w:r>
    </w:p>
    <w:p w:rsidR="00A2418C" w:rsidRPr="00A2418C" w:rsidRDefault="00A2418C" w:rsidP="00A2418C">
      <w:pPr>
        <w:ind w:firstLine="420"/>
        <w:rPr>
          <w:szCs w:val="52"/>
        </w:rPr>
      </w:pPr>
      <w:r>
        <w:rPr>
          <w:rFonts w:hint="eastAsia"/>
          <w:szCs w:val="52"/>
        </w:rPr>
        <w:t>字典</w:t>
      </w:r>
      <w:r w:rsidRPr="00A2418C">
        <w:rPr>
          <w:szCs w:val="52"/>
        </w:rPr>
        <w:t xml:space="preserve">d </w:t>
      </w:r>
      <w:r w:rsidRPr="00A2418C">
        <w:rPr>
          <w:b/>
          <w:bCs/>
          <w:szCs w:val="52"/>
        </w:rPr>
        <w:t>=</w:t>
      </w:r>
      <w:r w:rsidRPr="00A2418C">
        <w:rPr>
          <w:szCs w:val="52"/>
        </w:rPr>
        <w:t xml:space="preserve"> {'cat': 'cute', 'dog': 'furry'}</w:t>
      </w:r>
      <w:r w:rsidR="00E72D94">
        <w:rPr>
          <w:rFonts w:hint="eastAsia"/>
          <w:szCs w:val="52"/>
        </w:rPr>
        <w:t>,</w:t>
      </w:r>
    </w:p>
    <w:p w:rsidR="00457F99" w:rsidRPr="00457F99" w:rsidRDefault="00457F99" w:rsidP="00457F99">
      <w:pPr>
        <w:ind w:firstLine="420"/>
        <w:rPr>
          <w:szCs w:val="52"/>
        </w:rPr>
      </w:pPr>
      <w:r>
        <w:rPr>
          <w:rFonts w:hint="eastAsia"/>
          <w:szCs w:val="52"/>
        </w:rPr>
        <w:t>集合</w:t>
      </w:r>
      <w:r w:rsidRPr="00457F99">
        <w:rPr>
          <w:szCs w:val="52"/>
        </w:rPr>
        <w:t xml:space="preserve">animals </w:t>
      </w:r>
      <w:r w:rsidRPr="00457F99">
        <w:rPr>
          <w:b/>
          <w:bCs/>
          <w:szCs w:val="52"/>
        </w:rPr>
        <w:t>=</w:t>
      </w:r>
      <w:r w:rsidRPr="00457F99">
        <w:rPr>
          <w:szCs w:val="52"/>
        </w:rPr>
        <w:t xml:space="preserve"> {'cat', 'dog'}</w:t>
      </w:r>
      <w:r w:rsidR="00006A76">
        <w:rPr>
          <w:rFonts w:hint="eastAsia"/>
          <w:szCs w:val="52"/>
        </w:rPr>
        <w:t xml:space="preserve"> </w:t>
      </w:r>
      <w:r w:rsidR="00006A76">
        <w:rPr>
          <w:rFonts w:hint="eastAsia"/>
          <w:szCs w:val="52"/>
        </w:rPr>
        <w:t>无序</w:t>
      </w:r>
    </w:p>
    <w:p w:rsidR="00A2418C" w:rsidRDefault="00457F99" w:rsidP="00CB5137">
      <w:pPr>
        <w:ind w:firstLine="420"/>
        <w:rPr>
          <w:szCs w:val="52"/>
        </w:rPr>
      </w:pPr>
      <w:r>
        <w:rPr>
          <w:rFonts w:hint="eastAsia"/>
          <w:szCs w:val="52"/>
        </w:rPr>
        <w:t>元组（</w:t>
      </w:r>
      <w:r>
        <w:rPr>
          <w:rFonts w:hint="eastAsia"/>
          <w:szCs w:val="52"/>
        </w:rPr>
        <w:t>5</w:t>
      </w:r>
      <w:r>
        <w:rPr>
          <w:rFonts w:hint="eastAsia"/>
          <w:szCs w:val="52"/>
        </w:rPr>
        <w:t>，</w:t>
      </w:r>
      <w:r>
        <w:rPr>
          <w:rFonts w:hint="eastAsia"/>
          <w:szCs w:val="52"/>
        </w:rPr>
        <w:t>6</w:t>
      </w:r>
      <w:r>
        <w:rPr>
          <w:rFonts w:hint="eastAsia"/>
          <w:szCs w:val="52"/>
        </w:rPr>
        <w:t>）</w:t>
      </w:r>
      <w:r w:rsidR="00006A76">
        <w:rPr>
          <w:rFonts w:hint="eastAsia"/>
          <w:szCs w:val="52"/>
        </w:rPr>
        <w:t>不可修改</w:t>
      </w:r>
    </w:p>
    <w:p w:rsidR="00006A76" w:rsidRDefault="00006A76" w:rsidP="00CB5137">
      <w:pPr>
        <w:ind w:firstLine="420"/>
        <w:rPr>
          <w:szCs w:val="52"/>
        </w:rPr>
      </w:pPr>
    </w:p>
    <w:p w:rsidR="00CC1488" w:rsidRDefault="00CC1488" w:rsidP="00EE72CB">
      <w:pPr>
        <w:pStyle w:val="4"/>
      </w:pPr>
      <w:r>
        <w:rPr>
          <w:rFonts w:hint="eastAsia"/>
        </w:rPr>
        <w:t>slicing</w:t>
      </w:r>
      <w:r w:rsidR="00006A76">
        <w:rPr>
          <w:rFonts w:hint="eastAsia"/>
        </w:rPr>
        <w:t>容器的索引</w:t>
      </w:r>
    </w:p>
    <w:p w:rsidR="00006A76" w:rsidRDefault="00006A76" w:rsidP="00CC1488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[</w:t>
      </w:r>
      <w:r w:rsidR="00056F07">
        <w:rPr>
          <w:rFonts w:hint="eastAsia"/>
        </w:rPr>
        <w:t>a:b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056F07">
        <w:rPr>
          <w:rFonts w:hint="eastAsia"/>
        </w:rPr>
        <w:t>表示的其实是</w:t>
      </w:r>
      <w:r w:rsidR="00056F07">
        <w:rPr>
          <w:rFonts w:hint="eastAsia"/>
        </w:rPr>
        <w:t>[a,b]</w:t>
      </w:r>
      <w:r w:rsidR="00056F07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表示最后一个</w:t>
      </w:r>
    </w:p>
    <w:p w:rsidR="00EE72CB" w:rsidRDefault="00EE72CB" w:rsidP="00EE72CB">
      <w:pPr>
        <w:pStyle w:val="4"/>
      </w:pPr>
      <w:r>
        <w:rPr>
          <w:rFonts w:hint="eastAsia"/>
        </w:rPr>
        <w:t>循环</w:t>
      </w:r>
    </w:p>
    <w:p w:rsidR="00134EE1" w:rsidRPr="00134EE1" w:rsidRDefault="00134EE1" w:rsidP="00134EE1">
      <w:pPr>
        <w:ind w:firstLine="420"/>
        <w:rPr>
          <w:szCs w:val="52"/>
        </w:rPr>
      </w:pPr>
      <w:r w:rsidRPr="00134EE1">
        <w:rPr>
          <w:szCs w:val="52"/>
        </w:rPr>
        <w:t xml:space="preserve">nums </w:t>
      </w:r>
      <w:r w:rsidRPr="00134EE1">
        <w:rPr>
          <w:b/>
          <w:bCs/>
          <w:szCs w:val="52"/>
        </w:rPr>
        <w:t>=</w:t>
      </w:r>
      <w:r w:rsidRPr="00134EE1">
        <w:rPr>
          <w:szCs w:val="52"/>
        </w:rPr>
        <w:t xml:space="preserve"> list(range(5))     </w:t>
      </w:r>
      <w:r w:rsidRPr="00134EE1">
        <w:rPr>
          <w:i/>
          <w:iCs/>
          <w:szCs w:val="52"/>
        </w:rPr>
        <w:t># range is a built-in function that creates a list of integers</w:t>
      </w:r>
    </w:p>
    <w:p w:rsidR="00EE72CB" w:rsidRPr="00EE72CB" w:rsidRDefault="00EE72CB" w:rsidP="00EE72CB">
      <w:pPr>
        <w:ind w:firstLine="420"/>
        <w:rPr>
          <w:szCs w:val="52"/>
        </w:rPr>
      </w:pPr>
      <w:r w:rsidRPr="00EE72CB">
        <w:rPr>
          <w:szCs w:val="52"/>
        </w:rPr>
        <w:t xml:space="preserve">squares </w:t>
      </w:r>
      <w:r w:rsidRPr="00EE72CB">
        <w:rPr>
          <w:b/>
          <w:bCs/>
          <w:szCs w:val="52"/>
        </w:rPr>
        <w:t>=</w:t>
      </w:r>
      <w:r w:rsidRPr="00EE72CB">
        <w:rPr>
          <w:szCs w:val="52"/>
        </w:rPr>
        <w:t xml:space="preserve"> []</w:t>
      </w:r>
    </w:p>
    <w:p w:rsidR="00EE72CB" w:rsidRPr="00EE72CB" w:rsidRDefault="00EE72CB" w:rsidP="00EE72CB">
      <w:pPr>
        <w:ind w:firstLine="422"/>
        <w:rPr>
          <w:szCs w:val="52"/>
        </w:rPr>
      </w:pPr>
      <w:r w:rsidRPr="00EE72CB">
        <w:rPr>
          <w:b/>
          <w:bCs/>
          <w:szCs w:val="52"/>
        </w:rPr>
        <w:t>for</w:t>
      </w:r>
      <w:r w:rsidRPr="00EE72CB">
        <w:rPr>
          <w:szCs w:val="52"/>
        </w:rPr>
        <w:t xml:space="preserve"> x </w:t>
      </w:r>
      <w:r w:rsidRPr="00EE72CB">
        <w:rPr>
          <w:b/>
          <w:bCs/>
          <w:szCs w:val="52"/>
        </w:rPr>
        <w:t>in</w:t>
      </w:r>
      <w:r w:rsidRPr="00EE72CB">
        <w:rPr>
          <w:szCs w:val="52"/>
        </w:rPr>
        <w:t xml:space="preserve"> nums:</w:t>
      </w:r>
    </w:p>
    <w:p w:rsidR="00EE72CB" w:rsidRPr="00EE72CB" w:rsidRDefault="00EE72CB" w:rsidP="00EE72CB">
      <w:pPr>
        <w:ind w:firstLine="420"/>
        <w:rPr>
          <w:szCs w:val="52"/>
        </w:rPr>
      </w:pPr>
      <w:r w:rsidRPr="00EE72CB">
        <w:rPr>
          <w:szCs w:val="52"/>
        </w:rPr>
        <w:t xml:space="preserve">    squares</w:t>
      </w:r>
      <w:r w:rsidRPr="00EE72CB">
        <w:rPr>
          <w:b/>
          <w:bCs/>
          <w:szCs w:val="52"/>
        </w:rPr>
        <w:t>.</w:t>
      </w:r>
      <w:r w:rsidRPr="00EE72CB">
        <w:rPr>
          <w:szCs w:val="52"/>
        </w:rPr>
        <w:t xml:space="preserve">append(x </w:t>
      </w:r>
      <w:r w:rsidRPr="00EE72CB">
        <w:rPr>
          <w:b/>
          <w:bCs/>
          <w:szCs w:val="52"/>
        </w:rPr>
        <w:t>**</w:t>
      </w:r>
      <w:r w:rsidRPr="00EE72CB">
        <w:rPr>
          <w:szCs w:val="52"/>
        </w:rPr>
        <w:t xml:space="preserve"> 2)</w:t>
      </w:r>
    </w:p>
    <w:p w:rsidR="00EE72CB" w:rsidRPr="00EE72CB" w:rsidRDefault="00EE72CB" w:rsidP="00EE72CB">
      <w:pPr>
        <w:ind w:firstLine="422"/>
        <w:rPr>
          <w:szCs w:val="52"/>
        </w:rPr>
      </w:pPr>
      <w:r w:rsidRPr="00EE72CB">
        <w:rPr>
          <w:b/>
          <w:bCs/>
          <w:szCs w:val="52"/>
        </w:rPr>
        <w:t>print</w:t>
      </w:r>
      <w:r w:rsidRPr="00EE72CB">
        <w:rPr>
          <w:szCs w:val="52"/>
        </w:rPr>
        <w:t xml:space="preserve">(squares)   </w:t>
      </w:r>
      <w:r w:rsidRPr="00EE72CB">
        <w:rPr>
          <w:i/>
          <w:iCs/>
          <w:szCs w:val="52"/>
        </w:rPr>
        <w:t># Prints [0, 1, 4, 9, 16]</w:t>
      </w:r>
    </w:p>
    <w:p w:rsidR="00EE72CB" w:rsidRDefault="00EE72CB" w:rsidP="00CB5137">
      <w:pPr>
        <w:ind w:firstLine="420"/>
        <w:rPr>
          <w:szCs w:val="52"/>
        </w:rPr>
      </w:pPr>
    </w:p>
    <w:p w:rsidR="00E035F7" w:rsidRDefault="00E035F7" w:rsidP="00EE72CB">
      <w:pPr>
        <w:pStyle w:val="4"/>
      </w:pPr>
      <w:r>
        <w:rPr>
          <w:rFonts w:hint="eastAsia"/>
        </w:rPr>
        <w:t>递推式</w:t>
      </w:r>
    </w:p>
    <w:p w:rsidR="00E035F7" w:rsidRPr="00E035F7" w:rsidRDefault="00E035F7" w:rsidP="00E035F7">
      <w:pPr>
        <w:ind w:firstLine="420"/>
        <w:rPr>
          <w:szCs w:val="52"/>
        </w:rPr>
      </w:pPr>
      <w:r>
        <w:rPr>
          <w:rFonts w:hint="eastAsia"/>
          <w:szCs w:val="52"/>
        </w:rPr>
        <w:t xml:space="preserve"> </w:t>
      </w:r>
      <w:r w:rsidRPr="00E035F7">
        <w:rPr>
          <w:szCs w:val="52"/>
        </w:rPr>
        <w:t xml:space="preserve">nums </w:t>
      </w:r>
      <w:r w:rsidRPr="00E035F7">
        <w:rPr>
          <w:b/>
          <w:bCs/>
          <w:szCs w:val="52"/>
        </w:rPr>
        <w:t>=</w:t>
      </w:r>
      <w:r w:rsidRPr="00E035F7">
        <w:rPr>
          <w:szCs w:val="52"/>
        </w:rPr>
        <w:t xml:space="preserve"> [0, 1, 2, 3, 4]</w:t>
      </w:r>
    </w:p>
    <w:p w:rsidR="00E035F7" w:rsidRPr="00E035F7" w:rsidRDefault="00E035F7" w:rsidP="00E035F7">
      <w:pPr>
        <w:ind w:firstLine="420"/>
        <w:rPr>
          <w:szCs w:val="52"/>
        </w:rPr>
      </w:pPr>
      <w:r w:rsidRPr="00E035F7">
        <w:rPr>
          <w:szCs w:val="52"/>
        </w:rPr>
        <w:t xml:space="preserve">squares </w:t>
      </w:r>
      <w:r w:rsidRPr="00E035F7">
        <w:rPr>
          <w:b/>
          <w:bCs/>
          <w:szCs w:val="52"/>
        </w:rPr>
        <w:t>=</w:t>
      </w:r>
      <w:r w:rsidRPr="00E035F7">
        <w:rPr>
          <w:szCs w:val="52"/>
        </w:rPr>
        <w:t xml:space="preserve"> [x </w:t>
      </w:r>
      <w:r w:rsidRPr="00E035F7">
        <w:rPr>
          <w:b/>
          <w:bCs/>
          <w:szCs w:val="52"/>
        </w:rPr>
        <w:t>**</w:t>
      </w:r>
      <w:r w:rsidRPr="00E035F7">
        <w:rPr>
          <w:szCs w:val="52"/>
        </w:rPr>
        <w:t xml:space="preserve"> 2 </w:t>
      </w:r>
      <w:r w:rsidRPr="00E035F7">
        <w:rPr>
          <w:b/>
          <w:bCs/>
          <w:szCs w:val="52"/>
        </w:rPr>
        <w:t>for</w:t>
      </w:r>
      <w:r w:rsidRPr="00E035F7">
        <w:rPr>
          <w:szCs w:val="52"/>
        </w:rPr>
        <w:t xml:space="preserve"> x </w:t>
      </w:r>
      <w:r w:rsidRPr="00E035F7">
        <w:rPr>
          <w:b/>
          <w:bCs/>
          <w:szCs w:val="52"/>
        </w:rPr>
        <w:t>in</w:t>
      </w:r>
      <w:r w:rsidRPr="00E035F7">
        <w:rPr>
          <w:szCs w:val="52"/>
        </w:rPr>
        <w:t xml:space="preserve"> nums]</w:t>
      </w:r>
      <w:r>
        <w:rPr>
          <w:rFonts w:hint="eastAsia"/>
          <w:szCs w:val="52"/>
        </w:rPr>
        <w:t xml:space="preserve"> </w:t>
      </w:r>
      <w:r w:rsidR="00C56A95">
        <w:rPr>
          <w:rFonts w:hint="eastAsia"/>
          <w:szCs w:val="52"/>
        </w:rPr>
        <w:t>#</w:t>
      </w:r>
      <w:r w:rsidR="00C56A95">
        <w:rPr>
          <w:rFonts w:hint="eastAsia"/>
          <w:szCs w:val="52"/>
        </w:rPr>
        <w:t>集合，字典用</w:t>
      </w:r>
      <w:r w:rsidR="00C56A95">
        <w:rPr>
          <w:rFonts w:hint="eastAsia"/>
          <w:szCs w:val="52"/>
        </w:rPr>
        <w:t>{}</w:t>
      </w:r>
    </w:p>
    <w:p w:rsidR="00E035F7" w:rsidRPr="00E035F7" w:rsidRDefault="00E035F7" w:rsidP="00E035F7">
      <w:pPr>
        <w:ind w:firstLine="422"/>
        <w:rPr>
          <w:szCs w:val="52"/>
        </w:rPr>
      </w:pPr>
      <w:r w:rsidRPr="00E035F7">
        <w:rPr>
          <w:b/>
          <w:bCs/>
          <w:szCs w:val="52"/>
        </w:rPr>
        <w:t>print</w:t>
      </w:r>
      <w:r w:rsidRPr="00E035F7">
        <w:rPr>
          <w:szCs w:val="52"/>
        </w:rPr>
        <w:t xml:space="preserve">(squares)   </w:t>
      </w:r>
      <w:r w:rsidRPr="00E035F7">
        <w:rPr>
          <w:i/>
          <w:iCs/>
          <w:szCs w:val="52"/>
        </w:rPr>
        <w:t># Prints [0, 1, 4, 9, 16]</w:t>
      </w:r>
    </w:p>
    <w:p w:rsidR="00E035F7" w:rsidRDefault="00225877" w:rsidP="00225877">
      <w:pPr>
        <w:pStyle w:val="2"/>
      </w:pPr>
      <w:r>
        <w:rPr>
          <w:rFonts w:hint="eastAsia"/>
        </w:rPr>
        <w:t>语句</w:t>
      </w:r>
    </w:p>
    <w:p w:rsidR="00225877" w:rsidRDefault="00225877" w:rsidP="00225877">
      <w:pPr>
        <w:ind w:firstLine="420"/>
      </w:pPr>
      <w:r>
        <w:rPr>
          <w:rFonts w:hint="eastAsia"/>
        </w:rPr>
        <w:t>条件，循环，判读：有相应关键字的行末尾加：</w:t>
      </w:r>
    </w:p>
    <w:p w:rsidR="002A425C" w:rsidRDefault="002A425C" w:rsidP="002A425C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def a():</w:t>
      </w:r>
    </w:p>
    <w:p w:rsidR="002A425C" w:rsidRDefault="002A425C" w:rsidP="002A425C">
      <w:pPr>
        <w:pStyle w:val="2"/>
      </w:pPr>
      <w:r>
        <w:rPr>
          <w:rFonts w:hint="eastAsia"/>
        </w:rPr>
        <w:t>类</w:t>
      </w:r>
    </w:p>
    <w:p w:rsidR="002A425C" w:rsidRDefault="002A425C" w:rsidP="002A425C">
      <w:pPr>
        <w:ind w:firstLine="420"/>
      </w:pPr>
      <w:r>
        <w:rPr>
          <w:rFonts w:hint="eastAsia"/>
        </w:rPr>
        <w:t xml:space="preserve"> class a:</w:t>
      </w:r>
    </w:p>
    <w:p w:rsidR="002A425C" w:rsidRDefault="002A425C" w:rsidP="002A425C">
      <w:pPr>
        <w:ind w:firstLine="420"/>
      </w:pPr>
      <w:r>
        <w:rPr>
          <w:rFonts w:hint="eastAsia"/>
        </w:rPr>
        <w:t>_init_(self,param)</w:t>
      </w:r>
    </w:p>
    <w:p w:rsidR="002D3EC1" w:rsidRDefault="003D72EA" w:rsidP="002A425C">
      <w:pPr>
        <w:ind w:firstLine="420"/>
      </w:pPr>
      <w:r>
        <w:rPr>
          <w:rFonts w:hint="eastAsia"/>
        </w:rPr>
        <w:t>#</w:t>
      </w:r>
      <w:r w:rsidR="002D3EC1">
        <w:rPr>
          <w:rFonts w:hint="eastAsia"/>
        </w:rPr>
        <w:t>类的属性：与一般变量定义一样，要初始化，但要加上</w:t>
      </w:r>
      <w:r w:rsidR="002D3EC1">
        <w:rPr>
          <w:rFonts w:hint="eastAsia"/>
        </w:rPr>
        <w:t>self</w:t>
      </w:r>
      <w:r w:rsidR="002D3EC1">
        <w:rPr>
          <w:rFonts w:hint="eastAsia"/>
        </w:rPr>
        <w:t>，比如</w:t>
      </w:r>
    </w:p>
    <w:p w:rsidR="002D3EC1" w:rsidRDefault="002D3EC1" w:rsidP="002A425C">
      <w:pPr>
        <w:ind w:firstLine="420"/>
      </w:pPr>
      <w:r>
        <w:rPr>
          <w:rFonts w:hint="eastAsia"/>
        </w:rPr>
        <w:t>self.varName=None</w:t>
      </w:r>
    </w:p>
    <w:p w:rsidR="002D3EC1" w:rsidRPr="002A425C" w:rsidRDefault="003D72EA" w:rsidP="002A425C">
      <w:pPr>
        <w:ind w:firstLine="420"/>
      </w:pPr>
      <w:r>
        <w:rPr>
          <w:rFonts w:hint="eastAsia"/>
        </w:rPr>
        <w:t>#</w:t>
      </w:r>
      <w:r w:rsidR="002D3EC1">
        <w:rPr>
          <w:rFonts w:hint="eastAsia"/>
        </w:rPr>
        <w:t>使用时也需要加上</w:t>
      </w:r>
      <w:r w:rsidR="002D3EC1">
        <w:rPr>
          <w:rFonts w:hint="eastAsia"/>
        </w:rPr>
        <w:t>self</w:t>
      </w:r>
    </w:p>
    <w:p w:rsidR="00E035F7" w:rsidRDefault="00EE72CB" w:rsidP="00EE72CB">
      <w:pPr>
        <w:pStyle w:val="1"/>
      </w:pPr>
      <w:r>
        <w:rPr>
          <w:rFonts w:hint="eastAsia"/>
        </w:rPr>
        <w:t>Numpy：</w:t>
      </w:r>
      <w:r w:rsidR="0041058D">
        <w:rPr>
          <w:rFonts w:hint="eastAsia"/>
        </w:rPr>
        <w:t>科学计算的核心库之一</w:t>
      </w:r>
    </w:p>
    <w:p w:rsidR="0041058D" w:rsidRDefault="00396C94" w:rsidP="0041058D">
      <w:pPr>
        <w:pStyle w:val="2"/>
      </w:pPr>
      <w:r>
        <w:rPr>
          <w:rFonts w:hint="eastAsia"/>
        </w:rPr>
        <w:t>Array</w:t>
      </w:r>
    </w:p>
    <w:p w:rsidR="00396C94" w:rsidRPr="00396C94" w:rsidRDefault="00396C94" w:rsidP="00396C94">
      <w:pPr>
        <w:ind w:firstLine="420"/>
      </w:pPr>
      <w:r w:rsidRPr="00396C94">
        <w:t>import numpy as np</w:t>
      </w:r>
    </w:p>
    <w:p w:rsidR="00396C94" w:rsidRPr="00396C94" w:rsidRDefault="00396C94" w:rsidP="00396C94">
      <w:pPr>
        <w:ind w:firstLine="420"/>
      </w:pPr>
    </w:p>
    <w:p w:rsidR="00396C94" w:rsidRPr="00396C94" w:rsidRDefault="00396C94" w:rsidP="00396C94">
      <w:pPr>
        <w:ind w:firstLine="420"/>
      </w:pPr>
      <w:r w:rsidRPr="00396C94">
        <w:t xml:space="preserve">a </w:t>
      </w:r>
      <w:r w:rsidRPr="00396C94">
        <w:rPr>
          <w:b/>
          <w:bCs/>
        </w:rPr>
        <w:t>=</w:t>
      </w:r>
      <w:r w:rsidRPr="00396C94">
        <w:t xml:space="preserve"> np</w:t>
      </w:r>
      <w:r w:rsidRPr="00396C94">
        <w:rPr>
          <w:b/>
          <w:bCs/>
        </w:rPr>
        <w:t>.</w:t>
      </w:r>
      <w:r w:rsidRPr="00396C94">
        <w:t xml:space="preserve">array([1, 2, 3])   </w:t>
      </w:r>
      <w:r w:rsidRPr="00396C94">
        <w:rPr>
          <w:i/>
          <w:iCs/>
        </w:rPr>
        <w:t># Create a rank 1 array</w:t>
      </w:r>
    </w:p>
    <w:p w:rsidR="00396C94" w:rsidRPr="00396C94" w:rsidRDefault="00396C94" w:rsidP="00396C94">
      <w:pPr>
        <w:ind w:firstLine="422"/>
      </w:pPr>
      <w:r w:rsidRPr="00396C94">
        <w:rPr>
          <w:b/>
          <w:bCs/>
        </w:rPr>
        <w:t>print</w:t>
      </w:r>
      <w:r w:rsidRPr="00396C94">
        <w:t xml:space="preserve">(type(a))            </w:t>
      </w:r>
      <w:r w:rsidRPr="00396C94">
        <w:rPr>
          <w:i/>
          <w:iCs/>
        </w:rPr>
        <w:t># Prints "&lt;class 'numpy.ndarray'&gt;"</w:t>
      </w:r>
    </w:p>
    <w:p w:rsidR="00396C94" w:rsidRPr="00396C94" w:rsidRDefault="00396C94" w:rsidP="00396C94">
      <w:pPr>
        <w:ind w:firstLine="422"/>
      </w:pPr>
      <w:r w:rsidRPr="00396C94">
        <w:rPr>
          <w:b/>
          <w:bCs/>
        </w:rPr>
        <w:lastRenderedPageBreak/>
        <w:t>print</w:t>
      </w:r>
      <w:r w:rsidRPr="00396C94">
        <w:t>(a</w:t>
      </w:r>
      <w:r w:rsidRPr="00396C94">
        <w:rPr>
          <w:b/>
          <w:bCs/>
        </w:rPr>
        <w:t>.</w:t>
      </w:r>
      <w:r w:rsidRPr="00396C94">
        <w:t xml:space="preserve">shape)            </w:t>
      </w:r>
      <w:r w:rsidRPr="00396C94">
        <w:rPr>
          <w:i/>
          <w:iCs/>
        </w:rPr>
        <w:t># Prints "(3,)"</w:t>
      </w:r>
    </w:p>
    <w:p w:rsidR="00BA6053" w:rsidRPr="00BA6053" w:rsidRDefault="00BA6053" w:rsidP="00BA6053">
      <w:pPr>
        <w:ind w:firstLine="420"/>
      </w:pPr>
      <w:r w:rsidRPr="00BA6053">
        <w:t xml:space="preserve">b </w:t>
      </w:r>
      <w:r w:rsidRPr="00BA6053">
        <w:rPr>
          <w:b/>
          <w:bCs/>
        </w:rPr>
        <w:t>=</w:t>
      </w:r>
      <w:r w:rsidRPr="00BA6053">
        <w:t xml:space="preserve"> np</w:t>
      </w:r>
      <w:r w:rsidRPr="00BA6053">
        <w:rPr>
          <w:b/>
          <w:bCs/>
        </w:rPr>
        <w:t>.</w:t>
      </w:r>
      <w:r w:rsidRPr="00BA6053">
        <w:t xml:space="preserve">array([[1,2,3],[4,5,6]])    </w:t>
      </w:r>
      <w:r w:rsidRPr="00BA6053">
        <w:rPr>
          <w:i/>
          <w:iCs/>
        </w:rPr>
        <w:t># Create a rank 2 array</w:t>
      </w:r>
    </w:p>
    <w:p w:rsidR="00BA6053" w:rsidRPr="00BA6053" w:rsidRDefault="00BA6053" w:rsidP="00BA6053">
      <w:pPr>
        <w:ind w:firstLine="422"/>
      </w:pPr>
      <w:r w:rsidRPr="00BA6053">
        <w:rPr>
          <w:b/>
          <w:bCs/>
        </w:rPr>
        <w:t>print</w:t>
      </w:r>
      <w:r w:rsidRPr="00BA6053">
        <w:t>(b</w:t>
      </w:r>
      <w:r w:rsidRPr="00BA6053">
        <w:rPr>
          <w:b/>
          <w:bCs/>
        </w:rPr>
        <w:t>.</w:t>
      </w:r>
      <w:r w:rsidRPr="00BA6053">
        <w:t xml:space="preserve">shape)                     </w:t>
      </w:r>
      <w:r w:rsidRPr="00BA6053">
        <w:rPr>
          <w:i/>
          <w:iCs/>
        </w:rPr>
        <w:t># Prints "(2, 3)"</w:t>
      </w:r>
    </w:p>
    <w:p w:rsidR="00BA6053" w:rsidRDefault="00BA6053" w:rsidP="00BA6053">
      <w:pPr>
        <w:ind w:firstLine="422"/>
        <w:rPr>
          <w:i/>
          <w:iCs/>
        </w:rPr>
      </w:pPr>
      <w:r w:rsidRPr="00BA6053">
        <w:rPr>
          <w:b/>
          <w:bCs/>
        </w:rPr>
        <w:t>print</w:t>
      </w:r>
      <w:r w:rsidRPr="00BA6053">
        <w:t xml:space="preserve">(b[0, 0], b[0, 1], b[1, 0])   </w:t>
      </w:r>
      <w:r w:rsidRPr="00BA6053">
        <w:rPr>
          <w:i/>
          <w:iCs/>
        </w:rPr>
        <w:t># Prints "1 2 4"</w:t>
      </w:r>
    </w:p>
    <w:p w:rsidR="00CC1488" w:rsidRDefault="00CC1488" w:rsidP="00CC1488">
      <w:pPr>
        <w:pStyle w:val="3"/>
      </w:pPr>
      <w:r>
        <w:rPr>
          <w:rFonts w:hint="eastAsia"/>
        </w:rPr>
        <w:t>索引</w:t>
      </w:r>
    </w:p>
    <w:p w:rsidR="00CC1488" w:rsidRDefault="00CC1488" w:rsidP="00CC1488">
      <w:pPr>
        <w:ind w:firstLine="420"/>
      </w:pPr>
      <w:r>
        <w:t>S</w:t>
      </w:r>
      <w:r>
        <w:rPr>
          <w:rFonts w:hint="eastAsia"/>
        </w:rPr>
        <w:t>licing</w:t>
      </w:r>
      <w:r>
        <w:rPr>
          <w:rFonts w:hint="eastAsia"/>
        </w:rPr>
        <w:t>，整数，或者混合（多维）</w:t>
      </w:r>
      <w:r w:rsidR="001E60DF">
        <w:rPr>
          <w:rFonts w:hint="eastAsia"/>
        </w:rPr>
        <w:t>，逻辑</w:t>
      </w:r>
    </w:p>
    <w:p w:rsidR="001E60DF" w:rsidRDefault="001E60DF" w:rsidP="001E60DF">
      <w:pPr>
        <w:pStyle w:val="4"/>
      </w:pPr>
      <w:r>
        <w:rPr>
          <w:rFonts w:hint="eastAsia"/>
        </w:rPr>
        <w:t>每行选一个</w:t>
      </w:r>
      <w:r w:rsidR="000D401E">
        <w:rPr>
          <w:rFonts w:hint="eastAsia"/>
        </w:rPr>
        <w:t>a</w:t>
      </w:r>
      <w:r>
        <w:rPr>
          <w:rFonts w:hint="eastAsia"/>
        </w:rPr>
        <w:t>range</w:t>
      </w:r>
      <w:r w:rsidR="000D401E">
        <w:rPr>
          <w:rFonts w:hint="eastAsia"/>
        </w:rPr>
        <w:t>(</w:t>
      </w:r>
      <w:r w:rsidR="000D401E">
        <w:rPr>
          <w:rFonts w:hint="eastAsia"/>
        </w:rPr>
        <w:t>区别与</w:t>
      </w:r>
      <w:r w:rsidR="000D401E">
        <w:rPr>
          <w:rFonts w:hint="eastAsia"/>
        </w:rPr>
        <w:t>list</w:t>
      </w:r>
      <w:r w:rsidR="000D401E">
        <w:rPr>
          <w:rFonts w:hint="eastAsia"/>
        </w:rPr>
        <w:t>的</w:t>
      </w:r>
      <w:r w:rsidR="000D401E">
        <w:rPr>
          <w:rFonts w:hint="eastAsia"/>
        </w:rPr>
        <w:t>range)</w:t>
      </w:r>
    </w:p>
    <w:p w:rsidR="001E60DF" w:rsidRPr="001E60DF" w:rsidRDefault="001E60DF" w:rsidP="001E60DF">
      <w:pPr>
        <w:ind w:firstLine="420"/>
      </w:pPr>
      <w:r w:rsidRPr="001E60DF">
        <w:rPr>
          <w:i/>
          <w:iCs/>
        </w:rPr>
        <w:t># Create a new array from which we will select elements</w:t>
      </w:r>
    </w:p>
    <w:p w:rsidR="001E60DF" w:rsidRPr="001E60DF" w:rsidRDefault="001E60DF" w:rsidP="001E60DF">
      <w:pPr>
        <w:ind w:firstLine="420"/>
      </w:pPr>
      <w:r w:rsidRPr="001E60DF">
        <w:t xml:space="preserve">a </w:t>
      </w:r>
      <w:r w:rsidRPr="001E60DF">
        <w:rPr>
          <w:b/>
          <w:bCs/>
        </w:rPr>
        <w:t>=</w:t>
      </w:r>
      <w:r w:rsidRPr="001E60DF">
        <w:t xml:space="preserve"> np</w:t>
      </w:r>
      <w:r w:rsidRPr="001E60DF">
        <w:rPr>
          <w:b/>
          <w:bCs/>
        </w:rPr>
        <w:t>.</w:t>
      </w:r>
      <w:r w:rsidRPr="001E60DF">
        <w:t>array([[1,2,3], [4,5,6], [7,8,9], [10, 11, 12]])</w:t>
      </w:r>
    </w:p>
    <w:p w:rsidR="001E60DF" w:rsidRPr="001E60DF" w:rsidRDefault="001E60DF" w:rsidP="001E60DF">
      <w:pPr>
        <w:ind w:firstLine="420"/>
      </w:pPr>
    </w:p>
    <w:p w:rsidR="001E60DF" w:rsidRPr="001E60DF" w:rsidRDefault="001E60DF" w:rsidP="001E60DF">
      <w:pPr>
        <w:ind w:firstLine="422"/>
      </w:pPr>
      <w:r w:rsidRPr="001E60DF">
        <w:rPr>
          <w:b/>
          <w:bCs/>
        </w:rPr>
        <w:t>print</w:t>
      </w:r>
      <w:r w:rsidRPr="001E60DF">
        <w:t xml:space="preserve">(a)  </w:t>
      </w:r>
      <w:r w:rsidRPr="001E60DF">
        <w:rPr>
          <w:i/>
          <w:iCs/>
        </w:rPr>
        <w:t># prints "array([[ 1,  2,  3],</w:t>
      </w:r>
    </w:p>
    <w:p w:rsidR="001E60DF" w:rsidRPr="001E60DF" w:rsidRDefault="001E60DF" w:rsidP="001E60DF">
      <w:pPr>
        <w:ind w:firstLine="420"/>
      </w:pPr>
      <w:r w:rsidRPr="001E60DF">
        <w:t xml:space="preserve">          </w:t>
      </w:r>
      <w:r w:rsidRPr="001E60DF">
        <w:rPr>
          <w:i/>
          <w:iCs/>
        </w:rPr>
        <w:t>#                [ 4,  5,  6],</w:t>
      </w:r>
    </w:p>
    <w:p w:rsidR="001E60DF" w:rsidRPr="001E60DF" w:rsidRDefault="001E60DF" w:rsidP="001E60DF">
      <w:pPr>
        <w:ind w:firstLine="420"/>
      </w:pPr>
      <w:r w:rsidRPr="001E60DF">
        <w:t xml:space="preserve">          </w:t>
      </w:r>
      <w:r w:rsidRPr="001E60DF">
        <w:rPr>
          <w:i/>
          <w:iCs/>
        </w:rPr>
        <w:t>#                [ 7,  8,  9],</w:t>
      </w:r>
    </w:p>
    <w:p w:rsidR="001E60DF" w:rsidRPr="001E60DF" w:rsidRDefault="001E60DF" w:rsidP="001E60DF">
      <w:pPr>
        <w:ind w:firstLine="420"/>
      </w:pPr>
      <w:r w:rsidRPr="001E60DF">
        <w:t xml:space="preserve">          </w:t>
      </w:r>
      <w:r w:rsidRPr="001E60DF">
        <w:rPr>
          <w:i/>
          <w:iCs/>
        </w:rPr>
        <w:t>#                [10, 11, 12]])"</w:t>
      </w:r>
    </w:p>
    <w:p w:rsidR="001E60DF" w:rsidRPr="001E60DF" w:rsidRDefault="001E60DF" w:rsidP="001E60DF">
      <w:pPr>
        <w:ind w:firstLine="420"/>
      </w:pPr>
    </w:p>
    <w:p w:rsidR="001E60DF" w:rsidRPr="001E60DF" w:rsidRDefault="001E60DF" w:rsidP="001E60DF">
      <w:pPr>
        <w:ind w:firstLine="420"/>
      </w:pPr>
      <w:r w:rsidRPr="001E60DF">
        <w:rPr>
          <w:i/>
          <w:iCs/>
        </w:rPr>
        <w:t># Create an array of indices</w:t>
      </w:r>
    </w:p>
    <w:p w:rsidR="001E60DF" w:rsidRPr="001E60DF" w:rsidRDefault="001E60DF" w:rsidP="001E60DF">
      <w:pPr>
        <w:ind w:firstLine="420"/>
      </w:pPr>
      <w:r w:rsidRPr="001E60DF">
        <w:t xml:space="preserve">b </w:t>
      </w:r>
      <w:r w:rsidRPr="001E60DF">
        <w:rPr>
          <w:b/>
          <w:bCs/>
        </w:rPr>
        <w:t>=</w:t>
      </w:r>
      <w:r w:rsidRPr="001E60DF">
        <w:t xml:space="preserve"> np</w:t>
      </w:r>
      <w:r w:rsidRPr="001E60DF">
        <w:rPr>
          <w:b/>
          <w:bCs/>
        </w:rPr>
        <w:t>.</w:t>
      </w:r>
      <w:r w:rsidRPr="001E60DF">
        <w:t>array([0, 2, 0, 1])</w:t>
      </w:r>
    </w:p>
    <w:p w:rsidR="001E60DF" w:rsidRPr="001E60DF" w:rsidRDefault="001E60DF" w:rsidP="001E60DF">
      <w:pPr>
        <w:ind w:firstLine="420"/>
      </w:pPr>
    </w:p>
    <w:p w:rsidR="001E60DF" w:rsidRPr="001E60DF" w:rsidRDefault="001E60DF" w:rsidP="001E60DF">
      <w:pPr>
        <w:ind w:firstLine="420"/>
      </w:pPr>
      <w:r w:rsidRPr="001E60DF">
        <w:rPr>
          <w:i/>
          <w:iCs/>
        </w:rPr>
        <w:t># Select one element from each row of a using the indices in b</w:t>
      </w:r>
    </w:p>
    <w:p w:rsidR="001E60DF" w:rsidRDefault="001E60DF" w:rsidP="001E60DF">
      <w:pPr>
        <w:ind w:firstLine="422"/>
        <w:rPr>
          <w:i/>
          <w:iCs/>
        </w:rPr>
      </w:pPr>
      <w:r w:rsidRPr="001E60DF">
        <w:rPr>
          <w:b/>
          <w:bCs/>
        </w:rPr>
        <w:t>print</w:t>
      </w:r>
      <w:r w:rsidRPr="001E60DF">
        <w:t>(a[np</w:t>
      </w:r>
      <w:r w:rsidRPr="001E60DF">
        <w:rPr>
          <w:b/>
          <w:bCs/>
        </w:rPr>
        <w:t>.</w:t>
      </w:r>
      <w:r w:rsidRPr="001E60DF">
        <w:t xml:space="preserve">arange(4), b])  </w:t>
      </w:r>
      <w:r w:rsidRPr="001E60DF">
        <w:rPr>
          <w:i/>
          <w:iCs/>
        </w:rPr>
        <w:t># Prints "[ 1  6  7 11]"</w:t>
      </w:r>
    </w:p>
    <w:p w:rsidR="000D401E" w:rsidRDefault="000D401E" w:rsidP="000D401E">
      <w:pPr>
        <w:pStyle w:val="3"/>
      </w:pPr>
      <w:r>
        <w:rPr>
          <w:rFonts w:hint="eastAsia"/>
        </w:rPr>
        <w:t>运算</w:t>
      </w:r>
    </w:p>
    <w:p w:rsidR="000D401E" w:rsidRDefault="00ED31B8" w:rsidP="00232429">
      <w:pPr>
        <w:pStyle w:val="4"/>
      </w:pPr>
      <w:r w:rsidRPr="00ED31B8">
        <w:t>elementwise 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，×，</w:t>
      </w:r>
      <w:r>
        <w:rPr>
          <w:rFonts w:hint="eastAsia"/>
        </w:rPr>
        <w:t>/</w:t>
      </w:r>
    </w:p>
    <w:p w:rsidR="00232429" w:rsidRDefault="00ED31B8" w:rsidP="00232429">
      <w:pPr>
        <w:pStyle w:val="4"/>
      </w:pPr>
      <w:r>
        <w:rPr>
          <w:rFonts w:hint="eastAsia"/>
        </w:rPr>
        <w:t>矩阵运算：</w:t>
      </w:r>
    </w:p>
    <w:p w:rsidR="00ED31B8" w:rsidRDefault="00ED31B8" w:rsidP="00232429">
      <w:pPr>
        <w:ind w:firstLine="420"/>
      </w:pPr>
      <w:r>
        <w:rPr>
          <w:rFonts w:hint="eastAsia"/>
        </w:rPr>
        <w:t>a.dot(b),np.dot(a,b)</w:t>
      </w:r>
    </w:p>
    <w:p w:rsidR="00232429" w:rsidRDefault="00232429" w:rsidP="00232429">
      <w:pPr>
        <w:ind w:firstLine="420"/>
      </w:pPr>
      <w:r>
        <w:rPr>
          <w:rFonts w:hint="eastAsia"/>
        </w:rPr>
        <w:t>小结：</w:t>
      </w:r>
    </w:p>
    <w:p w:rsidR="00232429" w:rsidRDefault="00232429" w:rsidP="00232429">
      <w:pPr>
        <w:ind w:firstLine="420"/>
      </w:pPr>
      <w:r>
        <w:rPr>
          <w:rFonts w:hint="eastAsia"/>
        </w:rPr>
        <w:t>严格按照矩阵运算法则</w:t>
      </w:r>
    </w:p>
    <w:p w:rsidR="00B1074B" w:rsidRDefault="00B1074B" w:rsidP="00232429">
      <w:pPr>
        <w:ind w:firstLine="420"/>
      </w:pPr>
      <w:r w:rsidRPr="00B1074B">
        <w:rPr>
          <w:rFonts w:hint="eastAsia"/>
        </w:rPr>
        <w:t>#</w:t>
      </w:r>
      <w:r w:rsidRPr="00B1074B">
        <w:rPr>
          <w:rFonts w:hint="eastAsia"/>
        </w:rPr>
        <w:t>行或列向量阶数为</w:t>
      </w:r>
      <w:r w:rsidRPr="00B1074B">
        <w:rPr>
          <w:rFonts w:hint="eastAsia"/>
        </w:rPr>
        <w:t>1</w:t>
      </w:r>
      <w:r w:rsidRPr="00B1074B">
        <w:rPr>
          <w:rFonts w:hint="eastAsia"/>
        </w:rPr>
        <w:t>：（</w:t>
      </w:r>
      <w:r w:rsidRPr="00B1074B">
        <w:rPr>
          <w:rFonts w:hint="eastAsia"/>
        </w:rPr>
        <w:t>n</w:t>
      </w:r>
      <w:r w:rsidRPr="00B1074B">
        <w:rPr>
          <w:rFonts w:hint="eastAsia"/>
        </w:rPr>
        <w:t>，）与矩阵阶数为</w:t>
      </w:r>
      <w:r w:rsidRPr="00B1074B">
        <w:rPr>
          <w:rFonts w:hint="eastAsia"/>
        </w:rPr>
        <w:t>2</w:t>
      </w:r>
      <w:r w:rsidRPr="00B1074B">
        <w:rPr>
          <w:rFonts w:hint="eastAsia"/>
        </w:rPr>
        <w:t>：（</w:t>
      </w:r>
      <w:r w:rsidRPr="00B1074B">
        <w:rPr>
          <w:rFonts w:hint="eastAsia"/>
        </w:rPr>
        <w:t>n,1</w:t>
      </w:r>
      <w:r w:rsidRPr="00B1074B">
        <w:rPr>
          <w:rFonts w:hint="eastAsia"/>
        </w:rPr>
        <w:t>）</w:t>
      </w:r>
    </w:p>
    <w:p w:rsidR="00232429" w:rsidRDefault="00B1074B" w:rsidP="00232429">
      <w:pPr>
        <w:ind w:firstLine="420"/>
      </w:pPr>
      <w:r>
        <w:rPr>
          <w:rFonts w:hint="eastAsia"/>
        </w:rPr>
        <w:t>有一个运算对象为一阶</w:t>
      </w:r>
      <w:r w:rsidR="00232429">
        <w:rPr>
          <w:rFonts w:hint="eastAsia"/>
        </w:rPr>
        <w:t xml:space="preserve">:You can treat one-dimensional arrays as </w:t>
      </w:r>
    </w:p>
    <w:p w:rsidR="00232429" w:rsidRDefault="00232429" w:rsidP="00232429">
      <w:pPr>
        <w:ind w:firstLine="420"/>
      </w:pPr>
      <w:r>
        <w:t xml:space="preserve">either row or column vectors. dot(A,v) treats v as a column vector, </w:t>
      </w:r>
    </w:p>
    <w:p w:rsidR="00232429" w:rsidRDefault="00232429" w:rsidP="00232429">
      <w:pPr>
        <w:ind w:firstLine="420"/>
      </w:pPr>
      <w:r>
        <w:t xml:space="preserve">while dot(v,A) treats v as a row vector. </w:t>
      </w:r>
    </w:p>
    <w:p w:rsidR="00232429" w:rsidRDefault="00232429" w:rsidP="00232429">
      <w:pPr>
        <w:ind w:firstLine="420"/>
      </w:pPr>
      <w:r>
        <w:t>'''</w:t>
      </w:r>
    </w:p>
    <w:p w:rsidR="00233EEB" w:rsidRDefault="00233EEB" w:rsidP="00233EEB">
      <w:pPr>
        <w:pStyle w:val="3"/>
      </w:pPr>
      <w:r>
        <w:rPr>
          <w:rFonts w:hint="eastAsia"/>
        </w:rPr>
        <w:t>轴</w:t>
      </w:r>
    </w:p>
    <w:p w:rsidR="004D2024" w:rsidRDefault="00233EEB" w:rsidP="00233EEB">
      <w:pPr>
        <w:ind w:firstLine="420"/>
      </w:pPr>
      <w:r>
        <w:rPr>
          <w:rFonts w:hint="eastAsia"/>
        </w:rPr>
        <w:t>#%%  :axis=0</w:t>
      </w:r>
      <w:r>
        <w:rPr>
          <w:rFonts w:hint="eastAsia"/>
        </w:rPr>
        <w:t>是</w:t>
      </w:r>
      <w:r w:rsidR="00D058ED">
        <w:rPr>
          <w:rFonts w:hint="eastAsia"/>
        </w:rPr>
        <w:t>行，</w:t>
      </w:r>
      <w:r w:rsidR="00D058ED">
        <w:rPr>
          <w:rFonts w:hint="eastAsia"/>
        </w:rPr>
        <w:t>1</w:t>
      </w:r>
      <w:r w:rsidR="00D058ED">
        <w:rPr>
          <w:rFonts w:hint="eastAsia"/>
        </w:rPr>
        <w:t>是列，</w:t>
      </w:r>
      <w:r w:rsidR="004D2024">
        <w:rPr>
          <w:rFonts w:hint="eastAsia"/>
        </w:rPr>
        <w:t>函数使用时的轴表示的是结果的方向</w:t>
      </w:r>
    </w:p>
    <w:p w:rsidR="00233EEB" w:rsidRDefault="00233EEB" w:rsidP="00233EEB">
      <w:pPr>
        <w:ind w:firstLine="420"/>
      </w:pPr>
      <w:r>
        <w:t>import numpy as np</w:t>
      </w:r>
    </w:p>
    <w:p w:rsidR="00233EEB" w:rsidRDefault="00233EEB" w:rsidP="00233EEB">
      <w:pPr>
        <w:ind w:firstLine="420"/>
      </w:pPr>
      <w:r>
        <w:t>x = np.array([[1,2],[3,4]])</w:t>
      </w:r>
    </w:p>
    <w:p w:rsidR="00233EEB" w:rsidRDefault="00233EEB" w:rsidP="00233EEB">
      <w:pPr>
        <w:ind w:firstLine="420"/>
      </w:pPr>
    </w:p>
    <w:p w:rsidR="00233EEB" w:rsidRDefault="00233EEB" w:rsidP="00233EEB">
      <w:pPr>
        <w:ind w:firstLine="420"/>
      </w:pPr>
      <w:r>
        <w:lastRenderedPageBreak/>
        <w:t>print(np.sum(x))  # Compute sum of all elements; prints "10"</w:t>
      </w:r>
    </w:p>
    <w:p w:rsidR="00233EEB" w:rsidRDefault="00233EEB" w:rsidP="00233EEB">
      <w:pPr>
        <w:ind w:firstLine="420"/>
      </w:pPr>
      <w:r>
        <w:t>print(np.sum(x, axis=0))  # Compute sum of each column; prints "[4 6]"</w:t>
      </w:r>
    </w:p>
    <w:p w:rsidR="00233EEB" w:rsidRDefault="00233EEB" w:rsidP="00233EEB">
      <w:pPr>
        <w:ind w:firstLine="420"/>
      </w:pPr>
      <w:r>
        <w:t>print(np.sum(x, axis=1))  # Compute sum of each row; prints "[3 7]"</w:t>
      </w:r>
    </w:p>
    <w:p w:rsidR="004F181B" w:rsidRDefault="004F181B" w:rsidP="004F181B">
      <w:pPr>
        <w:pStyle w:val="3"/>
      </w:pPr>
      <w:r>
        <w:rPr>
          <w:rFonts w:hint="eastAsia"/>
        </w:rPr>
        <w:t>广播</w:t>
      </w:r>
    </w:p>
    <w:p w:rsidR="004F181B" w:rsidRDefault="004F181B" w:rsidP="004F181B">
      <w:pPr>
        <w:ind w:firstLine="420"/>
      </w:pPr>
      <w:r>
        <w:rPr>
          <w:rFonts w:hint="eastAsia"/>
        </w:rPr>
        <w:t>对不同</w:t>
      </w:r>
      <w:r>
        <w:rPr>
          <w:rFonts w:hint="eastAsia"/>
        </w:rPr>
        <w:t>shape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进行算术运算</w:t>
      </w:r>
    </w:p>
    <w:p w:rsidR="00AB3E21" w:rsidRDefault="00AB3E21" w:rsidP="004F181B">
      <w:pPr>
        <w:ind w:firstLine="420"/>
      </w:pPr>
      <w:r>
        <w:rPr>
          <w:noProof/>
        </w:rPr>
        <w:drawing>
          <wp:inline distT="0" distB="0" distL="0" distR="0">
            <wp:extent cx="4175125" cy="11303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21" w:rsidRDefault="00AB3E21" w:rsidP="004F181B">
      <w:pPr>
        <w:ind w:firstLine="420"/>
      </w:pPr>
      <w:r>
        <w:rPr>
          <w:noProof/>
        </w:rPr>
        <w:drawing>
          <wp:inline distT="0" distB="0" distL="0" distR="0">
            <wp:extent cx="5089525" cy="488251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21" w:rsidRPr="004F181B" w:rsidRDefault="00AB3E21" w:rsidP="004F181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081270" cy="2233930"/>
            <wp:effectExtent l="19050" t="0" r="508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0DF" w:rsidRPr="001E60DF" w:rsidRDefault="001E60DF" w:rsidP="00CC1488">
      <w:pPr>
        <w:ind w:firstLine="420"/>
      </w:pPr>
    </w:p>
    <w:p w:rsidR="00396C94" w:rsidRPr="00BA6053" w:rsidRDefault="00396C94" w:rsidP="00396C94">
      <w:pPr>
        <w:ind w:firstLine="420"/>
      </w:pPr>
    </w:p>
    <w:p w:rsidR="00E035F7" w:rsidRPr="00E035F7" w:rsidRDefault="00E035F7" w:rsidP="00E035F7">
      <w:pPr>
        <w:ind w:firstLine="420"/>
      </w:pPr>
    </w:p>
    <w:p w:rsidR="00006A76" w:rsidRDefault="00006A76" w:rsidP="00CB5137">
      <w:pPr>
        <w:ind w:firstLine="420"/>
        <w:rPr>
          <w:szCs w:val="52"/>
        </w:rPr>
      </w:pPr>
    </w:p>
    <w:p w:rsidR="00006A76" w:rsidRPr="00CB5137" w:rsidRDefault="00006A76" w:rsidP="00CB5137">
      <w:pPr>
        <w:ind w:firstLine="420"/>
        <w:rPr>
          <w:szCs w:val="52"/>
        </w:rPr>
      </w:pPr>
    </w:p>
    <w:sectPr w:rsidR="00006A76" w:rsidRPr="00CB5137" w:rsidSect="004911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endnotePr>
        <w:numFmt w:val="decimal"/>
      </w:endnotePr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493" w:rsidRDefault="000F3493" w:rsidP="009D257B">
      <w:pPr>
        <w:spacing w:before="120" w:after="120"/>
        <w:ind w:firstLine="420"/>
      </w:pPr>
      <w:r>
        <w:separator/>
      </w:r>
    </w:p>
  </w:endnote>
  <w:endnote w:type="continuationSeparator" w:id="0">
    <w:p w:rsidR="000F3493" w:rsidRDefault="000F3493" w:rsidP="009D257B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B7" w:rsidRDefault="00AC3EB7" w:rsidP="00161DC9">
    <w:pPr>
      <w:pStyle w:val="ab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20754"/>
      <w:docPartObj>
        <w:docPartGallery w:val="Page Numbers (Bottom of Page)"/>
        <w:docPartUnique/>
      </w:docPartObj>
    </w:sdtPr>
    <w:sdtContent>
      <w:p w:rsidR="00AC3EB7" w:rsidRDefault="00D53AC0" w:rsidP="004911DF">
        <w:pPr>
          <w:pStyle w:val="ab"/>
          <w:spacing w:before="120" w:after="120"/>
          <w:ind w:firstLine="360"/>
          <w:jc w:val="center"/>
        </w:pPr>
        <w:r w:rsidRPr="00D53AC0">
          <w:fldChar w:fldCharType="begin"/>
        </w:r>
        <w:r w:rsidR="00AC3EB7">
          <w:instrText xml:space="preserve"> PAGE   \* MERGEFORMAT </w:instrText>
        </w:r>
        <w:r w:rsidRPr="00D53AC0">
          <w:fldChar w:fldCharType="separate"/>
        </w:r>
        <w:r w:rsidR="00F14587" w:rsidRPr="00F1458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C3EB7" w:rsidRDefault="00AC3EB7" w:rsidP="00EF6A83">
    <w:pPr>
      <w:pStyle w:val="ab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B7" w:rsidRDefault="00AC3EB7" w:rsidP="00161DC9">
    <w:pPr>
      <w:pStyle w:val="ab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493" w:rsidRDefault="000F3493" w:rsidP="009D257B">
      <w:pPr>
        <w:spacing w:before="120" w:after="120"/>
        <w:ind w:firstLine="420"/>
      </w:pPr>
      <w:r>
        <w:separator/>
      </w:r>
    </w:p>
  </w:footnote>
  <w:footnote w:type="continuationSeparator" w:id="0">
    <w:p w:rsidR="000F3493" w:rsidRDefault="000F3493" w:rsidP="009D257B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B7" w:rsidRDefault="00AC3EB7" w:rsidP="00161DC9">
    <w:pPr>
      <w:pStyle w:val="aa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B7" w:rsidRDefault="00AC3EB7" w:rsidP="00161DC9">
    <w:pPr>
      <w:pStyle w:val="aa"/>
      <w:spacing w:before="120" w:after="120"/>
      <w:ind w:firstLine="360"/>
    </w:pPr>
    <w:r>
      <w:rPr>
        <w:rFonts w:hint="eastAsia"/>
      </w:rPr>
      <w:t>组会报告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B7" w:rsidRDefault="00AC3EB7" w:rsidP="00161DC9">
    <w:pPr>
      <w:pStyle w:val="aa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4180"/>
    <w:multiLevelType w:val="hybridMultilevel"/>
    <w:tmpl w:val="28C45656"/>
    <w:lvl w:ilvl="0" w:tplc="1A082490">
      <w:start w:val="1"/>
      <w:numFmt w:val="decimal"/>
      <w:lvlText w:val="(%1(adfa) "/>
      <w:lvlJc w:val="righ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53181"/>
    <w:multiLevelType w:val="hybridMultilevel"/>
    <w:tmpl w:val="B7328D9E"/>
    <w:lvl w:ilvl="0" w:tplc="89981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1A7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6A7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04D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E43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B64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E9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E03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9C4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84421B4"/>
    <w:multiLevelType w:val="multilevel"/>
    <w:tmpl w:val="8A847F7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85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1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3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8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10"/>
        </w:tabs>
        <w:ind w:left="0" w:firstLine="0"/>
      </w:pPr>
      <w:rPr>
        <w:rFonts w:hint="eastAsia"/>
      </w:rPr>
    </w:lvl>
  </w:abstractNum>
  <w:abstractNum w:abstractNumId="3">
    <w:nsid w:val="18C45F50"/>
    <w:multiLevelType w:val="hybridMultilevel"/>
    <w:tmpl w:val="8E666D40"/>
    <w:lvl w:ilvl="0" w:tplc="B6BE2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40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6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25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AA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8D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AA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82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41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EB2D2F"/>
    <w:multiLevelType w:val="hybridMultilevel"/>
    <w:tmpl w:val="6546A9FA"/>
    <w:lvl w:ilvl="0" w:tplc="831AF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2B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2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5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0D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CA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8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A1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41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143C2F"/>
    <w:multiLevelType w:val="hybridMultilevel"/>
    <w:tmpl w:val="42FC3554"/>
    <w:lvl w:ilvl="0" w:tplc="31609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41CF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5C1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BA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8F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CC1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B28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D0D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702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43C80C5C"/>
    <w:multiLevelType w:val="hybridMultilevel"/>
    <w:tmpl w:val="92E00BC4"/>
    <w:lvl w:ilvl="0" w:tplc="CF2A1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C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4C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C1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C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2D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AD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EF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2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9752E4"/>
    <w:multiLevelType w:val="multilevel"/>
    <w:tmpl w:val="5A18B4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85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1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3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8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10"/>
        </w:tabs>
        <w:ind w:left="0" w:firstLine="0"/>
      </w:pPr>
      <w:rPr>
        <w:rFonts w:hint="eastAsia"/>
      </w:rPr>
    </w:lvl>
  </w:abstractNum>
  <w:abstractNum w:abstractNumId="8">
    <w:nsid w:val="4F704D68"/>
    <w:multiLevelType w:val="hybridMultilevel"/>
    <w:tmpl w:val="99BE7C46"/>
    <w:lvl w:ilvl="0" w:tplc="FCA60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89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27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E0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3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4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2F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8F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AD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C01AA3"/>
    <w:multiLevelType w:val="hybridMultilevel"/>
    <w:tmpl w:val="2410CCC4"/>
    <w:lvl w:ilvl="0" w:tplc="083EA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4C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8E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60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2F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A9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8D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69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80D2A92"/>
    <w:multiLevelType w:val="hybridMultilevel"/>
    <w:tmpl w:val="B67A0030"/>
    <w:lvl w:ilvl="0" w:tplc="B3987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08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CC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E3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83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A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0C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1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0A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D07531"/>
    <w:multiLevelType w:val="hybridMultilevel"/>
    <w:tmpl w:val="65947890"/>
    <w:lvl w:ilvl="0" w:tplc="CC92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6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EA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6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87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ED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CD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69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C0C1175"/>
    <w:multiLevelType w:val="multilevel"/>
    <w:tmpl w:val="5154577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1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3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8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10"/>
        </w:tabs>
        <w:ind w:left="0" w:firstLine="0"/>
      </w:pPr>
      <w:rPr>
        <w:rFonts w:hint="eastAsia"/>
      </w:rPr>
    </w:lvl>
  </w:abstractNum>
  <w:abstractNum w:abstractNumId="13">
    <w:nsid w:val="6F793D2C"/>
    <w:multiLevelType w:val="multilevel"/>
    <w:tmpl w:val="19D667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19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796A341E"/>
    <w:multiLevelType w:val="hybridMultilevel"/>
    <w:tmpl w:val="4AAC2086"/>
    <w:lvl w:ilvl="0" w:tplc="F1B68C9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4"/>
  </w:num>
  <w:num w:numId="14">
    <w:abstractNumId w:val="8"/>
  </w:num>
  <w:num w:numId="15">
    <w:abstractNumId w:val="1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88066" fillcolor="white">
      <v:fill color="white"/>
    </o:shapedefaults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useFELayout/>
  </w:compat>
  <w:rsids>
    <w:rsidRoot w:val="00614EC8"/>
    <w:rsid w:val="00000D71"/>
    <w:rsid w:val="00002F84"/>
    <w:rsid w:val="00003790"/>
    <w:rsid w:val="00004BFE"/>
    <w:rsid w:val="00004CE0"/>
    <w:rsid w:val="00004E28"/>
    <w:rsid w:val="00005ACA"/>
    <w:rsid w:val="00006A76"/>
    <w:rsid w:val="00007480"/>
    <w:rsid w:val="00007E1F"/>
    <w:rsid w:val="000125C3"/>
    <w:rsid w:val="00012E9D"/>
    <w:rsid w:val="00013C8B"/>
    <w:rsid w:val="0001408D"/>
    <w:rsid w:val="00014E36"/>
    <w:rsid w:val="00015E59"/>
    <w:rsid w:val="00016FFB"/>
    <w:rsid w:val="00017F43"/>
    <w:rsid w:val="000215FF"/>
    <w:rsid w:val="00021B95"/>
    <w:rsid w:val="000226E2"/>
    <w:rsid w:val="00022802"/>
    <w:rsid w:val="00022EC8"/>
    <w:rsid w:val="00023456"/>
    <w:rsid w:val="00024828"/>
    <w:rsid w:val="0002498B"/>
    <w:rsid w:val="00026647"/>
    <w:rsid w:val="0003050E"/>
    <w:rsid w:val="0003058C"/>
    <w:rsid w:val="00030875"/>
    <w:rsid w:val="00036334"/>
    <w:rsid w:val="0003737F"/>
    <w:rsid w:val="00041547"/>
    <w:rsid w:val="00042324"/>
    <w:rsid w:val="00043567"/>
    <w:rsid w:val="000436F9"/>
    <w:rsid w:val="00044652"/>
    <w:rsid w:val="00045706"/>
    <w:rsid w:val="000459D2"/>
    <w:rsid w:val="00045D3B"/>
    <w:rsid w:val="00046401"/>
    <w:rsid w:val="00046F16"/>
    <w:rsid w:val="00047417"/>
    <w:rsid w:val="0005112F"/>
    <w:rsid w:val="00051163"/>
    <w:rsid w:val="00053910"/>
    <w:rsid w:val="00054409"/>
    <w:rsid w:val="00054670"/>
    <w:rsid w:val="0005563C"/>
    <w:rsid w:val="00056F07"/>
    <w:rsid w:val="0005776F"/>
    <w:rsid w:val="00057858"/>
    <w:rsid w:val="00057E20"/>
    <w:rsid w:val="00057E96"/>
    <w:rsid w:val="0006174F"/>
    <w:rsid w:val="00063F05"/>
    <w:rsid w:val="000668A1"/>
    <w:rsid w:val="000668FD"/>
    <w:rsid w:val="0007000C"/>
    <w:rsid w:val="000719FA"/>
    <w:rsid w:val="00071F5B"/>
    <w:rsid w:val="000724EA"/>
    <w:rsid w:val="000733D4"/>
    <w:rsid w:val="0007461C"/>
    <w:rsid w:val="00076658"/>
    <w:rsid w:val="00076D5B"/>
    <w:rsid w:val="000774B1"/>
    <w:rsid w:val="00077A29"/>
    <w:rsid w:val="00080DA1"/>
    <w:rsid w:val="0008320A"/>
    <w:rsid w:val="00083CD9"/>
    <w:rsid w:val="00083CDD"/>
    <w:rsid w:val="00085678"/>
    <w:rsid w:val="00085F3D"/>
    <w:rsid w:val="00090934"/>
    <w:rsid w:val="00092F71"/>
    <w:rsid w:val="000949D3"/>
    <w:rsid w:val="000960F8"/>
    <w:rsid w:val="00096C89"/>
    <w:rsid w:val="00096F81"/>
    <w:rsid w:val="000A01D5"/>
    <w:rsid w:val="000A03D3"/>
    <w:rsid w:val="000A0F8F"/>
    <w:rsid w:val="000A3240"/>
    <w:rsid w:val="000A372F"/>
    <w:rsid w:val="000A3C7F"/>
    <w:rsid w:val="000A4091"/>
    <w:rsid w:val="000A502E"/>
    <w:rsid w:val="000B1A86"/>
    <w:rsid w:val="000B1F9B"/>
    <w:rsid w:val="000B278A"/>
    <w:rsid w:val="000B338D"/>
    <w:rsid w:val="000B433F"/>
    <w:rsid w:val="000B5AB6"/>
    <w:rsid w:val="000B62D8"/>
    <w:rsid w:val="000B6916"/>
    <w:rsid w:val="000C0044"/>
    <w:rsid w:val="000C1A63"/>
    <w:rsid w:val="000C7949"/>
    <w:rsid w:val="000D1862"/>
    <w:rsid w:val="000D2EE5"/>
    <w:rsid w:val="000D3357"/>
    <w:rsid w:val="000D401E"/>
    <w:rsid w:val="000D4BEA"/>
    <w:rsid w:val="000D5852"/>
    <w:rsid w:val="000D5A7B"/>
    <w:rsid w:val="000D5C1A"/>
    <w:rsid w:val="000D5F75"/>
    <w:rsid w:val="000D60FE"/>
    <w:rsid w:val="000D6141"/>
    <w:rsid w:val="000D6F8E"/>
    <w:rsid w:val="000D73F5"/>
    <w:rsid w:val="000D7D16"/>
    <w:rsid w:val="000E1DE6"/>
    <w:rsid w:val="000E4328"/>
    <w:rsid w:val="000E5778"/>
    <w:rsid w:val="000E63FA"/>
    <w:rsid w:val="000F1145"/>
    <w:rsid w:val="000F14BA"/>
    <w:rsid w:val="000F3493"/>
    <w:rsid w:val="000F3FA5"/>
    <w:rsid w:val="000F5284"/>
    <w:rsid w:val="000F5640"/>
    <w:rsid w:val="000F5740"/>
    <w:rsid w:val="000F5D7D"/>
    <w:rsid w:val="000F7CE6"/>
    <w:rsid w:val="001035AE"/>
    <w:rsid w:val="00103EE9"/>
    <w:rsid w:val="00105577"/>
    <w:rsid w:val="00106571"/>
    <w:rsid w:val="00107021"/>
    <w:rsid w:val="00107689"/>
    <w:rsid w:val="00107711"/>
    <w:rsid w:val="00107905"/>
    <w:rsid w:val="00107A13"/>
    <w:rsid w:val="00110181"/>
    <w:rsid w:val="00110213"/>
    <w:rsid w:val="00110249"/>
    <w:rsid w:val="0011111F"/>
    <w:rsid w:val="00111B54"/>
    <w:rsid w:val="00114B91"/>
    <w:rsid w:val="00116C0B"/>
    <w:rsid w:val="00117B3A"/>
    <w:rsid w:val="00121266"/>
    <w:rsid w:val="00121515"/>
    <w:rsid w:val="00121FA5"/>
    <w:rsid w:val="00123353"/>
    <w:rsid w:val="00123507"/>
    <w:rsid w:val="00124B91"/>
    <w:rsid w:val="00127E86"/>
    <w:rsid w:val="00133A0A"/>
    <w:rsid w:val="00133ED1"/>
    <w:rsid w:val="00134D45"/>
    <w:rsid w:val="00134EE1"/>
    <w:rsid w:val="00136864"/>
    <w:rsid w:val="00136DD2"/>
    <w:rsid w:val="00137D19"/>
    <w:rsid w:val="00137E6A"/>
    <w:rsid w:val="00141348"/>
    <w:rsid w:val="00141FEC"/>
    <w:rsid w:val="00142A8D"/>
    <w:rsid w:val="0014403C"/>
    <w:rsid w:val="00144588"/>
    <w:rsid w:val="00145B93"/>
    <w:rsid w:val="0015023A"/>
    <w:rsid w:val="00152A9A"/>
    <w:rsid w:val="001540D4"/>
    <w:rsid w:val="0015564D"/>
    <w:rsid w:val="00155987"/>
    <w:rsid w:val="001609D0"/>
    <w:rsid w:val="00160C71"/>
    <w:rsid w:val="00161DC9"/>
    <w:rsid w:val="00161EB8"/>
    <w:rsid w:val="00162677"/>
    <w:rsid w:val="0016356E"/>
    <w:rsid w:val="001674A3"/>
    <w:rsid w:val="001674DB"/>
    <w:rsid w:val="0016751E"/>
    <w:rsid w:val="0017046F"/>
    <w:rsid w:val="0017066A"/>
    <w:rsid w:val="001724C4"/>
    <w:rsid w:val="001734AD"/>
    <w:rsid w:val="00173AD4"/>
    <w:rsid w:val="00174275"/>
    <w:rsid w:val="00175234"/>
    <w:rsid w:val="00176268"/>
    <w:rsid w:val="001764B8"/>
    <w:rsid w:val="001769F3"/>
    <w:rsid w:val="00176A8B"/>
    <w:rsid w:val="00176CD8"/>
    <w:rsid w:val="00180D62"/>
    <w:rsid w:val="0018189E"/>
    <w:rsid w:val="00183FBC"/>
    <w:rsid w:val="00185509"/>
    <w:rsid w:val="00185622"/>
    <w:rsid w:val="0018585B"/>
    <w:rsid w:val="0018694D"/>
    <w:rsid w:val="00186F2F"/>
    <w:rsid w:val="00190336"/>
    <w:rsid w:val="00191C6A"/>
    <w:rsid w:val="0019225F"/>
    <w:rsid w:val="00193272"/>
    <w:rsid w:val="00194FFC"/>
    <w:rsid w:val="00195CA0"/>
    <w:rsid w:val="00196F9C"/>
    <w:rsid w:val="001A4FED"/>
    <w:rsid w:val="001A760E"/>
    <w:rsid w:val="001A7A59"/>
    <w:rsid w:val="001B16F7"/>
    <w:rsid w:val="001B2C93"/>
    <w:rsid w:val="001B3D7F"/>
    <w:rsid w:val="001B5DFA"/>
    <w:rsid w:val="001B6648"/>
    <w:rsid w:val="001B7B28"/>
    <w:rsid w:val="001B7F70"/>
    <w:rsid w:val="001C05F1"/>
    <w:rsid w:val="001C26FC"/>
    <w:rsid w:val="001C3934"/>
    <w:rsid w:val="001C3F31"/>
    <w:rsid w:val="001C562D"/>
    <w:rsid w:val="001C58A5"/>
    <w:rsid w:val="001C61BD"/>
    <w:rsid w:val="001C710F"/>
    <w:rsid w:val="001D0251"/>
    <w:rsid w:val="001D20FD"/>
    <w:rsid w:val="001D222D"/>
    <w:rsid w:val="001D2330"/>
    <w:rsid w:val="001D265B"/>
    <w:rsid w:val="001D29E0"/>
    <w:rsid w:val="001D3C62"/>
    <w:rsid w:val="001D5953"/>
    <w:rsid w:val="001D641A"/>
    <w:rsid w:val="001D71E9"/>
    <w:rsid w:val="001D7A59"/>
    <w:rsid w:val="001E1CE6"/>
    <w:rsid w:val="001E1D8F"/>
    <w:rsid w:val="001E31B8"/>
    <w:rsid w:val="001E4DF9"/>
    <w:rsid w:val="001E56AA"/>
    <w:rsid w:val="001E56AC"/>
    <w:rsid w:val="001E60DF"/>
    <w:rsid w:val="001E7D0F"/>
    <w:rsid w:val="001E7DB7"/>
    <w:rsid w:val="001F09B0"/>
    <w:rsid w:val="001F0CDE"/>
    <w:rsid w:val="001F1E1D"/>
    <w:rsid w:val="001F2843"/>
    <w:rsid w:val="001F3FCC"/>
    <w:rsid w:val="001F49F2"/>
    <w:rsid w:val="001F4B16"/>
    <w:rsid w:val="001F7D47"/>
    <w:rsid w:val="00200682"/>
    <w:rsid w:val="002008B1"/>
    <w:rsid w:val="0020201C"/>
    <w:rsid w:val="002027FB"/>
    <w:rsid w:val="002037FD"/>
    <w:rsid w:val="002044FA"/>
    <w:rsid w:val="00204864"/>
    <w:rsid w:val="002049E0"/>
    <w:rsid w:val="00205550"/>
    <w:rsid w:val="00207564"/>
    <w:rsid w:val="00207847"/>
    <w:rsid w:val="0021030C"/>
    <w:rsid w:val="002106BF"/>
    <w:rsid w:val="00210BD4"/>
    <w:rsid w:val="00210FB9"/>
    <w:rsid w:val="00211570"/>
    <w:rsid w:val="002119E2"/>
    <w:rsid w:val="00214FC6"/>
    <w:rsid w:val="0022053E"/>
    <w:rsid w:val="0022092B"/>
    <w:rsid w:val="002226B8"/>
    <w:rsid w:val="002228F7"/>
    <w:rsid w:val="00222F7C"/>
    <w:rsid w:val="002232A6"/>
    <w:rsid w:val="0022378D"/>
    <w:rsid w:val="00223F85"/>
    <w:rsid w:val="00225877"/>
    <w:rsid w:val="002278EF"/>
    <w:rsid w:val="00227F71"/>
    <w:rsid w:val="00230B83"/>
    <w:rsid w:val="00231374"/>
    <w:rsid w:val="0023157D"/>
    <w:rsid w:val="00231AED"/>
    <w:rsid w:val="002323B9"/>
    <w:rsid w:val="00232429"/>
    <w:rsid w:val="00232AFD"/>
    <w:rsid w:val="0023332B"/>
    <w:rsid w:val="00233B3A"/>
    <w:rsid w:val="00233EEB"/>
    <w:rsid w:val="002355C1"/>
    <w:rsid w:val="00236538"/>
    <w:rsid w:val="002368A3"/>
    <w:rsid w:val="00236952"/>
    <w:rsid w:val="00237CB3"/>
    <w:rsid w:val="0024081F"/>
    <w:rsid w:val="00241729"/>
    <w:rsid w:val="00242DD7"/>
    <w:rsid w:val="00244864"/>
    <w:rsid w:val="002464B3"/>
    <w:rsid w:val="002518EE"/>
    <w:rsid w:val="00252AC1"/>
    <w:rsid w:val="00252C5F"/>
    <w:rsid w:val="00253693"/>
    <w:rsid w:val="0025385A"/>
    <w:rsid w:val="00255105"/>
    <w:rsid w:val="00255191"/>
    <w:rsid w:val="0025607D"/>
    <w:rsid w:val="002568AD"/>
    <w:rsid w:val="00256C0B"/>
    <w:rsid w:val="002573AE"/>
    <w:rsid w:val="002573CB"/>
    <w:rsid w:val="002577B4"/>
    <w:rsid w:val="00257B61"/>
    <w:rsid w:val="00261BA3"/>
    <w:rsid w:val="00262519"/>
    <w:rsid w:val="0026278D"/>
    <w:rsid w:val="00263BDF"/>
    <w:rsid w:val="002640CD"/>
    <w:rsid w:val="0026662C"/>
    <w:rsid w:val="002669E8"/>
    <w:rsid w:val="002708E0"/>
    <w:rsid w:val="00270951"/>
    <w:rsid w:val="00270E5E"/>
    <w:rsid w:val="0027142A"/>
    <w:rsid w:val="002719F7"/>
    <w:rsid w:val="00271CD7"/>
    <w:rsid w:val="00272B55"/>
    <w:rsid w:val="00273CA7"/>
    <w:rsid w:val="00275110"/>
    <w:rsid w:val="00280C76"/>
    <w:rsid w:val="00282281"/>
    <w:rsid w:val="002824CA"/>
    <w:rsid w:val="00283498"/>
    <w:rsid w:val="00283A29"/>
    <w:rsid w:val="00283AD3"/>
    <w:rsid w:val="00284351"/>
    <w:rsid w:val="00286FB9"/>
    <w:rsid w:val="0028728A"/>
    <w:rsid w:val="002875F4"/>
    <w:rsid w:val="00287EC2"/>
    <w:rsid w:val="0029052B"/>
    <w:rsid w:val="00290D5B"/>
    <w:rsid w:val="00291034"/>
    <w:rsid w:val="0029264A"/>
    <w:rsid w:val="0029282C"/>
    <w:rsid w:val="00294C65"/>
    <w:rsid w:val="00295FDC"/>
    <w:rsid w:val="00297251"/>
    <w:rsid w:val="00297330"/>
    <w:rsid w:val="002A03A9"/>
    <w:rsid w:val="002A18F2"/>
    <w:rsid w:val="002A425C"/>
    <w:rsid w:val="002A6970"/>
    <w:rsid w:val="002B1FE3"/>
    <w:rsid w:val="002B279B"/>
    <w:rsid w:val="002B4C83"/>
    <w:rsid w:val="002B6EDC"/>
    <w:rsid w:val="002C1530"/>
    <w:rsid w:val="002C193E"/>
    <w:rsid w:val="002C1B2A"/>
    <w:rsid w:val="002C21A8"/>
    <w:rsid w:val="002C2380"/>
    <w:rsid w:val="002C2E87"/>
    <w:rsid w:val="002C4AD1"/>
    <w:rsid w:val="002C6D76"/>
    <w:rsid w:val="002C7911"/>
    <w:rsid w:val="002D096B"/>
    <w:rsid w:val="002D14AF"/>
    <w:rsid w:val="002D2FE6"/>
    <w:rsid w:val="002D3E21"/>
    <w:rsid w:val="002D3EC1"/>
    <w:rsid w:val="002D4262"/>
    <w:rsid w:val="002D4BE8"/>
    <w:rsid w:val="002D6603"/>
    <w:rsid w:val="002D7738"/>
    <w:rsid w:val="002D7D36"/>
    <w:rsid w:val="002E195E"/>
    <w:rsid w:val="002E3048"/>
    <w:rsid w:val="002E554F"/>
    <w:rsid w:val="002E591A"/>
    <w:rsid w:val="002E67E9"/>
    <w:rsid w:val="002E7944"/>
    <w:rsid w:val="002F1088"/>
    <w:rsid w:val="002F1A50"/>
    <w:rsid w:val="002F1FAF"/>
    <w:rsid w:val="002F22C3"/>
    <w:rsid w:val="002F605F"/>
    <w:rsid w:val="002F645B"/>
    <w:rsid w:val="0030213B"/>
    <w:rsid w:val="00302D6B"/>
    <w:rsid w:val="003057DA"/>
    <w:rsid w:val="0030641D"/>
    <w:rsid w:val="0030687C"/>
    <w:rsid w:val="00310F25"/>
    <w:rsid w:val="00312E55"/>
    <w:rsid w:val="00314400"/>
    <w:rsid w:val="00314DDB"/>
    <w:rsid w:val="00316DB9"/>
    <w:rsid w:val="0031736D"/>
    <w:rsid w:val="0032059F"/>
    <w:rsid w:val="0032165F"/>
    <w:rsid w:val="0032173B"/>
    <w:rsid w:val="00321BEF"/>
    <w:rsid w:val="00323B43"/>
    <w:rsid w:val="00323B64"/>
    <w:rsid w:val="00325A41"/>
    <w:rsid w:val="003266AE"/>
    <w:rsid w:val="0032789F"/>
    <w:rsid w:val="00330A42"/>
    <w:rsid w:val="00332FDB"/>
    <w:rsid w:val="00333EC8"/>
    <w:rsid w:val="00335859"/>
    <w:rsid w:val="0033660A"/>
    <w:rsid w:val="0034045E"/>
    <w:rsid w:val="003428F4"/>
    <w:rsid w:val="00343322"/>
    <w:rsid w:val="003440BF"/>
    <w:rsid w:val="0034418F"/>
    <w:rsid w:val="0034455A"/>
    <w:rsid w:val="00345B64"/>
    <w:rsid w:val="00346488"/>
    <w:rsid w:val="00347FFA"/>
    <w:rsid w:val="0035265C"/>
    <w:rsid w:val="00353740"/>
    <w:rsid w:val="0035375A"/>
    <w:rsid w:val="00354CFB"/>
    <w:rsid w:val="00355AA7"/>
    <w:rsid w:val="00361881"/>
    <w:rsid w:val="00361D93"/>
    <w:rsid w:val="00362DF8"/>
    <w:rsid w:val="0036363C"/>
    <w:rsid w:val="003637E1"/>
    <w:rsid w:val="0036406A"/>
    <w:rsid w:val="0036431A"/>
    <w:rsid w:val="003655E0"/>
    <w:rsid w:val="00367323"/>
    <w:rsid w:val="00367557"/>
    <w:rsid w:val="00373431"/>
    <w:rsid w:val="003755ED"/>
    <w:rsid w:val="00375AE9"/>
    <w:rsid w:val="00376075"/>
    <w:rsid w:val="00377E9E"/>
    <w:rsid w:val="0038115B"/>
    <w:rsid w:val="00381467"/>
    <w:rsid w:val="00382414"/>
    <w:rsid w:val="00382DA1"/>
    <w:rsid w:val="00383BFA"/>
    <w:rsid w:val="003872D1"/>
    <w:rsid w:val="00387413"/>
    <w:rsid w:val="00387ED2"/>
    <w:rsid w:val="0039113F"/>
    <w:rsid w:val="003926CD"/>
    <w:rsid w:val="0039320D"/>
    <w:rsid w:val="00393CE7"/>
    <w:rsid w:val="00394211"/>
    <w:rsid w:val="00394319"/>
    <w:rsid w:val="00394D96"/>
    <w:rsid w:val="00394E65"/>
    <w:rsid w:val="00396C94"/>
    <w:rsid w:val="003970FB"/>
    <w:rsid w:val="0039798C"/>
    <w:rsid w:val="003A048D"/>
    <w:rsid w:val="003A1027"/>
    <w:rsid w:val="003A1DB0"/>
    <w:rsid w:val="003A2AC9"/>
    <w:rsid w:val="003A4684"/>
    <w:rsid w:val="003A5376"/>
    <w:rsid w:val="003A53C8"/>
    <w:rsid w:val="003A59E0"/>
    <w:rsid w:val="003A6312"/>
    <w:rsid w:val="003A7E46"/>
    <w:rsid w:val="003B09E5"/>
    <w:rsid w:val="003B2288"/>
    <w:rsid w:val="003B462B"/>
    <w:rsid w:val="003B49C8"/>
    <w:rsid w:val="003B6401"/>
    <w:rsid w:val="003B64E6"/>
    <w:rsid w:val="003B68E3"/>
    <w:rsid w:val="003C03F3"/>
    <w:rsid w:val="003C26FF"/>
    <w:rsid w:val="003C364C"/>
    <w:rsid w:val="003C3A48"/>
    <w:rsid w:val="003C6521"/>
    <w:rsid w:val="003C7671"/>
    <w:rsid w:val="003D0BD7"/>
    <w:rsid w:val="003D0ECF"/>
    <w:rsid w:val="003D14D7"/>
    <w:rsid w:val="003D28EB"/>
    <w:rsid w:val="003D3271"/>
    <w:rsid w:val="003D37D8"/>
    <w:rsid w:val="003D41DC"/>
    <w:rsid w:val="003D5593"/>
    <w:rsid w:val="003D592C"/>
    <w:rsid w:val="003D5B49"/>
    <w:rsid w:val="003D61EB"/>
    <w:rsid w:val="003D72EA"/>
    <w:rsid w:val="003D788B"/>
    <w:rsid w:val="003E1DAC"/>
    <w:rsid w:val="003E255B"/>
    <w:rsid w:val="003E2C9F"/>
    <w:rsid w:val="003E514B"/>
    <w:rsid w:val="003E6C6D"/>
    <w:rsid w:val="003E6FDE"/>
    <w:rsid w:val="003E7AAD"/>
    <w:rsid w:val="003E7F55"/>
    <w:rsid w:val="003F0BCB"/>
    <w:rsid w:val="003F1045"/>
    <w:rsid w:val="003F2FE3"/>
    <w:rsid w:val="003F41B8"/>
    <w:rsid w:val="003F47D1"/>
    <w:rsid w:val="0040508F"/>
    <w:rsid w:val="00405A9E"/>
    <w:rsid w:val="0040653F"/>
    <w:rsid w:val="004065C4"/>
    <w:rsid w:val="004067A6"/>
    <w:rsid w:val="00407258"/>
    <w:rsid w:val="00407FED"/>
    <w:rsid w:val="00410434"/>
    <w:rsid w:val="0041058D"/>
    <w:rsid w:val="00412376"/>
    <w:rsid w:val="00412BC0"/>
    <w:rsid w:val="00413512"/>
    <w:rsid w:val="00413FE6"/>
    <w:rsid w:val="00415A52"/>
    <w:rsid w:val="00415FB5"/>
    <w:rsid w:val="0041652B"/>
    <w:rsid w:val="00423298"/>
    <w:rsid w:val="00425BCF"/>
    <w:rsid w:val="00426133"/>
    <w:rsid w:val="0042653C"/>
    <w:rsid w:val="0043026F"/>
    <w:rsid w:val="00431028"/>
    <w:rsid w:val="00432895"/>
    <w:rsid w:val="00435882"/>
    <w:rsid w:val="004358AB"/>
    <w:rsid w:val="0043596E"/>
    <w:rsid w:val="004366A1"/>
    <w:rsid w:val="00440E93"/>
    <w:rsid w:val="00441C6B"/>
    <w:rsid w:val="00443A86"/>
    <w:rsid w:val="00444439"/>
    <w:rsid w:val="00445BA1"/>
    <w:rsid w:val="00446309"/>
    <w:rsid w:val="004501E6"/>
    <w:rsid w:val="00455A44"/>
    <w:rsid w:val="00455DC6"/>
    <w:rsid w:val="00455DEC"/>
    <w:rsid w:val="00456CC8"/>
    <w:rsid w:val="00457F99"/>
    <w:rsid w:val="0046360F"/>
    <w:rsid w:val="00463CA4"/>
    <w:rsid w:val="0046439B"/>
    <w:rsid w:val="004654E8"/>
    <w:rsid w:val="00466A14"/>
    <w:rsid w:val="0047046B"/>
    <w:rsid w:val="00471C7A"/>
    <w:rsid w:val="0047308B"/>
    <w:rsid w:val="00474147"/>
    <w:rsid w:val="00474827"/>
    <w:rsid w:val="00476DED"/>
    <w:rsid w:val="0047746C"/>
    <w:rsid w:val="004778E6"/>
    <w:rsid w:val="00477C44"/>
    <w:rsid w:val="00480038"/>
    <w:rsid w:val="0048118C"/>
    <w:rsid w:val="0048615B"/>
    <w:rsid w:val="004873EC"/>
    <w:rsid w:val="004904B8"/>
    <w:rsid w:val="00491111"/>
    <w:rsid w:val="004911DF"/>
    <w:rsid w:val="00492123"/>
    <w:rsid w:val="004924BB"/>
    <w:rsid w:val="004924D7"/>
    <w:rsid w:val="00493BAA"/>
    <w:rsid w:val="00494483"/>
    <w:rsid w:val="00495289"/>
    <w:rsid w:val="00496106"/>
    <w:rsid w:val="00496CE4"/>
    <w:rsid w:val="004971FC"/>
    <w:rsid w:val="00497C29"/>
    <w:rsid w:val="004A18C9"/>
    <w:rsid w:val="004A2F39"/>
    <w:rsid w:val="004A4437"/>
    <w:rsid w:val="004A4491"/>
    <w:rsid w:val="004A4BE7"/>
    <w:rsid w:val="004B00E9"/>
    <w:rsid w:val="004B0583"/>
    <w:rsid w:val="004B0F56"/>
    <w:rsid w:val="004B3066"/>
    <w:rsid w:val="004B3D5F"/>
    <w:rsid w:val="004B46D8"/>
    <w:rsid w:val="004B553D"/>
    <w:rsid w:val="004B57A9"/>
    <w:rsid w:val="004B5E45"/>
    <w:rsid w:val="004B619D"/>
    <w:rsid w:val="004B6D3C"/>
    <w:rsid w:val="004C0BCE"/>
    <w:rsid w:val="004C48B5"/>
    <w:rsid w:val="004C4C60"/>
    <w:rsid w:val="004C6AC4"/>
    <w:rsid w:val="004C7940"/>
    <w:rsid w:val="004D022E"/>
    <w:rsid w:val="004D08DD"/>
    <w:rsid w:val="004D2024"/>
    <w:rsid w:val="004D444E"/>
    <w:rsid w:val="004D4702"/>
    <w:rsid w:val="004D7813"/>
    <w:rsid w:val="004E0C1B"/>
    <w:rsid w:val="004E1AC0"/>
    <w:rsid w:val="004E4707"/>
    <w:rsid w:val="004E7EC6"/>
    <w:rsid w:val="004F0BE5"/>
    <w:rsid w:val="004F13AE"/>
    <w:rsid w:val="004F17C1"/>
    <w:rsid w:val="004F181B"/>
    <w:rsid w:val="004F20D7"/>
    <w:rsid w:val="004F6C5B"/>
    <w:rsid w:val="00500A35"/>
    <w:rsid w:val="0050153A"/>
    <w:rsid w:val="00502C27"/>
    <w:rsid w:val="00505D99"/>
    <w:rsid w:val="00506EF7"/>
    <w:rsid w:val="00507688"/>
    <w:rsid w:val="005102F5"/>
    <w:rsid w:val="005105DB"/>
    <w:rsid w:val="00513860"/>
    <w:rsid w:val="00514CBA"/>
    <w:rsid w:val="00517511"/>
    <w:rsid w:val="00520BFE"/>
    <w:rsid w:val="00521498"/>
    <w:rsid w:val="00521ED4"/>
    <w:rsid w:val="00522083"/>
    <w:rsid w:val="00522633"/>
    <w:rsid w:val="00523617"/>
    <w:rsid w:val="00523F52"/>
    <w:rsid w:val="00524202"/>
    <w:rsid w:val="00525619"/>
    <w:rsid w:val="00527B7A"/>
    <w:rsid w:val="005300CC"/>
    <w:rsid w:val="00530404"/>
    <w:rsid w:val="0053189F"/>
    <w:rsid w:val="005348A5"/>
    <w:rsid w:val="00535965"/>
    <w:rsid w:val="00535A79"/>
    <w:rsid w:val="00535AE7"/>
    <w:rsid w:val="00536B84"/>
    <w:rsid w:val="005400F5"/>
    <w:rsid w:val="00541730"/>
    <w:rsid w:val="00541E57"/>
    <w:rsid w:val="00543043"/>
    <w:rsid w:val="00543319"/>
    <w:rsid w:val="00543F09"/>
    <w:rsid w:val="00544771"/>
    <w:rsid w:val="005457B0"/>
    <w:rsid w:val="00552845"/>
    <w:rsid w:val="005545E8"/>
    <w:rsid w:val="00555128"/>
    <w:rsid w:val="00555CBF"/>
    <w:rsid w:val="00556008"/>
    <w:rsid w:val="00557802"/>
    <w:rsid w:val="00557E18"/>
    <w:rsid w:val="00560517"/>
    <w:rsid w:val="00560A54"/>
    <w:rsid w:val="00564EB4"/>
    <w:rsid w:val="00565627"/>
    <w:rsid w:val="00565AD8"/>
    <w:rsid w:val="005665CE"/>
    <w:rsid w:val="005675CC"/>
    <w:rsid w:val="005712A9"/>
    <w:rsid w:val="0057156D"/>
    <w:rsid w:val="005722C3"/>
    <w:rsid w:val="00575286"/>
    <w:rsid w:val="00576E75"/>
    <w:rsid w:val="005770B3"/>
    <w:rsid w:val="00577C75"/>
    <w:rsid w:val="005806AE"/>
    <w:rsid w:val="00580C95"/>
    <w:rsid w:val="00581519"/>
    <w:rsid w:val="0058221C"/>
    <w:rsid w:val="00583310"/>
    <w:rsid w:val="00583ACC"/>
    <w:rsid w:val="0058656A"/>
    <w:rsid w:val="00586DDC"/>
    <w:rsid w:val="005912FA"/>
    <w:rsid w:val="00595B8B"/>
    <w:rsid w:val="005A1330"/>
    <w:rsid w:val="005A293A"/>
    <w:rsid w:val="005A2B47"/>
    <w:rsid w:val="005A2EAD"/>
    <w:rsid w:val="005A3571"/>
    <w:rsid w:val="005A396A"/>
    <w:rsid w:val="005A4241"/>
    <w:rsid w:val="005A4A86"/>
    <w:rsid w:val="005A6CC0"/>
    <w:rsid w:val="005A7096"/>
    <w:rsid w:val="005B1290"/>
    <w:rsid w:val="005B1914"/>
    <w:rsid w:val="005B30ED"/>
    <w:rsid w:val="005B5630"/>
    <w:rsid w:val="005B6D18"/>
    <w:rsid w:val="005B6E30"/>
    <w:rsid w:val="005B790A"/>
    <w:rsid w:val="005C0694"/>
    <w:rsid w:val="005C160B"/>
    <w:rsid w:val="005C536B"/>
    <w:rsid w:val="005C56F5"/>
    <w:rsid w:val="005C5DE4"/>
    <w:rsid w:val="005C6104"/>
    <w:rsid w:val="005C6558"/>
    <w:rsid w:val="005C6CCF"/>
    <w:rsid w:val="005C7265"/>
    <w:rsid w:val="005C73DC"/>
    <w:rsid w:val="005D3BE5"/>
    <w:rsid w:val="005D3DFA"/>
    <w:rsid w:val="005D4BA1"/>
    <w:rsid w:val="005D5DD9"/>
    <w:rsid w:val="005D61A2"/>
    <w:rsid w:val="005D6AED"/>
    <w:rsid w:val="005D6D4E"/>
    <w:rsid w:val="005D6FFD"/>
    <w:rsid w:val="005D753E"/>
    <w:rsid w:val="005E3108"/>
    <w:rsid w:val="005E3BF8"/>
    <w:rsid w:val="005E3E2F"/>
    <w:rsid w:val="005E6348"/>
    <w:rsid w:val="005E7D7C"/>
    <w:rsid w:val="005F2C79"/>
    <w:rsid w:val="005F32D1"/>
    <w:rsid w:val="005F5EBA"/>
    <w:rsid w:val="005F6517"/>
    <w:rsid w:val="005F67DF"/>
    <w:rsid w:val="005F7501"/>
    <w:rsid w:val="00601570"/>
    <w:rsid w:val="006015F7"/>
    <w:rsid w:val="006060F5"/>
    <w:rsid w:val="00607144"/>
    <w:rsid w:val="00610524"/>
    <w:rsid w:val="0061194C"/>
    <w:rsid w:val="00612AD4"/>
    <w:rsid w:val="00612E5F"/>
    <w:rsid w:val="006135AD"/>
    <w:rsid w:val="00614855"/>
    <w:rsid w:val="00614EC8"/>
    <w:rsid w:val="0061755D"/>
    <w:rsid w:val="006177E7"/>
    <w:rsid w:val="0062084E"/>
    <w:rsid w:val="00621A5B"/>
    <w:rsid w:val="0062289F"/>
    <w:rsid w:val="00625046"/>
    <w:rsid w:val="0062594B"/>
    <w:rsid w:val="0062630D"/>
    <w:rsid w:val="006273BE"/>
    <w:rsid w:val="0062755A"/>
    <w:rsid w:val="0063004F"/>
    <w:rsid w:val="0063044F"/>
    <w:rsid w:val="00630C3E"/>
    <w:rsid w:val="00630F8C"/>
    <w:rsid w:val="00632583"/>
    <w:rsid w:val="00634000"/>
    <w:rsid w:val="00634FEB"/>
    <w:rsid w:val="00635599"/>
    <w:rsid w:val="00635739"/>
    <w:rsid w:val="00635A93"/>
    <w:rsid w:val="00640F8B"/>
    <w:rsid w:val="00641931"/>
    <w:rsid w:val="0064299F"/>
    <w:rsid w:val="00642B39"/>
    <w:rsid w:val="006433B1"/>
    <w:rsid w:val="00644E60"/>
    <w:rsid w:val="0064656F"/>
    <w:rsid w:val="00646B9E"/>
    <w:rsid w:val="00646E45"/>
    <w:rsid w:val="006473BC"/>
    <w:rsid w:val="00651C67"/>
    <w:rsid w:val="00651E5D"/>
    <w:rsid w:val="00651EC3"/>
    <w:rsid w:val="006526B7"/>
    <w:rsid w:val="0065286A"/>
    <w:rsid w:val="0065294D"/>
    <w:rsid w:val="00653507"/>
    <w:rsid w:val="00653DA0"/>
    <w:rsid w:val="006540C8"/>
    <w:rsid w:val="0065715D"/>
    <w:rsid w:val="006573A6"/>
    <w:rsid w:val="00660B12"/>
    <w:rsid w:val="00662395"/>
    <w:rsid w:val="0066309C"/>
    <w:rsid w:val="00664C7E"/>
    <w:rsid w:val="006650A8"/>
    <w:rsid w:val="00665BE4"/>
    <w:rsid w:val="0066608F"/>
    <w:rsid w:val="0066674B"/>
    <w:rsid w:val="00666B25"/>
    <w:rsid w:val="0066731B"/>
    <w:rsid w:val="00671507"/>
    <w:rsid w:val="00672373"/>
    <w:rsid w:val="006728FD"/>
    <w:rsid w:val="00672A82"/>
    <w:rsid w:val="0067487A"/>
    <w:rsid w:val="00674FF7"/>
    <w:rsid w:val="006766F5"/>
    <w:rsid w:val="00681716"/>
    <w:rsid w:val="00681D72"/>
    <w:rsid w:val="00681FEF"/>
    <w:rsid w:val="0068204B"/>
    <w:rsid w:val="00685CD9"/>
    <w:rsid w:val="00686C43"/>
    <w:rsid w:val="006872E1"/>
    <w:rsid w:val="0068758C"/>
    <w:rsid w:val="00691ED0"/>
    <w:rsid w:val="006926A5"/>
    <w:rsid w:val="006967AC"/>
    <w:rsid w:val="006972D8"/>
    <w:rsid w:val="00697E5D"/>
    <w:rsid w:val="006A0571"/>
    <w:rsid w:val="006A18E8"/>
    <w:rsid w:val="006A20B1"/>
    <w:rsid w:val="006A2996"/>
    <w:rsid w:val="006A4E27"/>
    <w:rsid w:val="006A5C4F"/>
    <w:rsid w:val="006A7B8F"/>
    <w:rsid w:val="006B0436"/>
    <w:rsid w:val="006B128E"/>
    <w:rsid w:val="006B12C3"/>
    <w:rsid w:val="006B180E"/>
    <w:rsid w:val="006B18B8"/>
    <w:rsid w:val="006B4126"/>
    <w:rsid w:val="006B4266"/>
    <w:rsid w:val="006B4645"/>
    <w:rsid w:val="006B4DEB"/>
    <w:rsid w:val="006B5FEE"/>
    <w:rsid w:val="006C0CCF"/>
    <w:rsid w:val="006C1724"/>
    <w:rsid w:val="006C20E8"/>
    <w:rsid w:val="006C247A"/>
    <w:rsid w:val="006C321B"/>
    <w:rsid w:val="006C48D0"/>
    <w:rsid w:val="006C6F4D"/>
    <w:rsid w:val="006D0C3B"/>
    <w:rsid w:val="006D0C76"/>
    <w:rsid w:val="006D3E98"/>
    <w:rsid w:val="006D4433"/>
    <w:rsid w:val="006D5059"/>
    <w:rsid w:val="006D5926"/>
    <w:rsid w:val="006D5D24"/>
    <w:rsid w:val="006D70F8"/>
    <w:rsid w:val="006D7B5C"/>
    <w:rsid w:val="006E1AC8"/>
    <w:rsid w:val="006E1B9D"/>
    <w:rsid w:val="006E249A"/>
    <w:rsid w:val="006E3AB0"/>
    <w:rsid w:val="006E3FF2"/>
    <w:rsid w:val="006E69BC"/>
    <w:rsid w:val="006E72F9"/>
    <w:rsid w:val="006E7B0A"/>
    <w:rsid w:val="006E7BC2"/>
    <w:rsid w:val="006F05CD"/>
    <w:rsid w:val="006F09E5"/>
    <w:rsid w:val="006F0E66"/>
    <w:rsid w:val="006F11EA"/>
    <w:rsid w:val="006F12E0"/>
    <w:rsid w:val="006F280C"/>
    <w:rsid w:val="006F4036"/>
    <w:rsid w:val="006F4D16"/>
    <w:rsid w:val="006F7076"/>
    <w:rsid w:val="006F778C"/>
    <w:rsid w:val="006F7856"/>
    <w:rsid w:val="00702105"/>
    <w:rsid w:val="0070478D"/>
    <w:rsid w:val="0070511D"/>
    <w:rsid w:val="007055ED"/>
    <w:rsid w:val="00705D7D"/>
    <w:rsid w:val="0071175C"/>
    <w:rsid w:val="0071433E"/>
    <w:rsid w:val="007144B3"/>
    <w:rsid w:val="007147EF"/>
    <w:rsid w:val="0071589E"/>
    <w:rsid w:val="00715EBF"/>
    <w:rsid w:val="00720C02"/>
    <w:rsid w:val="0072130A"/>
    <w:rsid w:val="00721726"/>
    <w:rsid w:val="007217BE"/>
    <w:rsid w:val="00724073"/>
    <w:rsid w:val="00725FF2"/>
    <w:rsid w:val="007269EB"/>
    <w:rsid w:val="00726B44"/>
    <w:rsid w:val="00727515"/>
    <w:rsid w:val="0072797A"/>
    <w:rsid w:val="00727E3E"/>
    <w:rsid w:val="0073123A"/>
    <w:rsid w:val="00731732"/>
    <w:rsid w:val="00731EC5"/>
    <w:rsid w:val="00732704"/>
    <w:rsid w:val="007354ED"/>
    <w:rsid w:val="00735EDD"/>
    <w:rsid w:val="007367B3"/>
    <w:rsid w:val="00736854"/>
    <w:rsid w:val="00736F81"/>
    <w:rsid w:val="00736FF7"/>
    <w:rsid w:val="007430A2"/>
    <w:rsid w:val="007438BA"/>
    <w:rsid w:val="0074430C"/>
    <w:rsid w:val="00744FC3"/>
    <w:rsid w:val="00745D59"/>
    <w:rsid w:val="0074641E"/>
    <w:rsid w:val="007475AB"/>
    <w:rsid w:val="00747CC7"/>
    <w:rsid w:val="00750316"/>
    <w:rsid w:val="00752036"/>
    <w:rsid w:val="00752BAE"/>
    <w:rsid w:val="00753AE2"/>
    <w:rsid w:val="00754501"/>
    <w:rsid w:val="00755831"/>
    <w:rsid w:val="00756080"/>
    <w:rsid w:val="0075636F"/>
    <w:rsid w:val="007567F6"/>
    <w:rsid w:val="00761DFD"/>
    <w:rsid w:val="007621E6"/>
    <w:rsid w:val="007623D0"/>
    <w:rsid w:val="007653FE"/>
    <w:rsid w:val="007663AA"/>
    <w:rsid w:val="00767350"/>
    <w:rsid w:val="00771E2B"/>
    <w:rsid w:val="00772466"/>
    <w:rsid w:val="00772799"/>
    <w:rsid w:val="00773619"/>
    <w:rsid w:val="00773F86"/>
    <w:rsid w:val="0077532A"/>
    <w:rsid w:val="0077538B"/>
    <w:rsid w:val="00775B60"/>
    <w:rsid w:val="00775BA5"/>
    <w:rsid w:val="00776165"/>
    <w:rsid w:val="0077642F"/>
    <w:rsid w:val="007764D9"/>
    <w:rsid w:val="007801F6"/>
    <w:rsid w:val="00781405"/>
    <w:rsid w:val="0078193E"/>
    <w:rsid w:val="00782946"/>
    <w:rsid w:val="00782AD2"/>
    <w:rsid w:val="007833BF"/>
    <w:rsid w:val="007837B5"/>
    <w:rsid w:val="007841F3"/>
    <w:rsid w:val="007842AD"/>
    <w:rsid w:val="007854D7"/>
    <w:rsid w:val="00787FC3"/>
    <w:rsid w:val="00790B55"/>
    <w:rsid w:val="007914BA"/>
    <w:rsid w:val="007917AE"/>
    <w:rsid w:val="007918CC"/>
    <w:rsid w:val="0079412D"/>
    <w:rsid w:val="00794D9B"/>
    <w:rsid w:val="007964BB"/>
    <w:rsid w:val="00796DA7"/>
    <w:rsid w:val="00796E38"/>
    <w:rsid w:val="007A18EE"/>
    <w:rsid w:val="007A4FB0"/>
    <w:rsid w:val="007A66F6"/>
    <w:rsid w:val="007A7CC6"/>
    <w:rsid w:val="007A7DF1"/>
    <w:rsid w:val="007B1B3B"/>
    <w:rsid w:val="007B2D4B"/>
    <w:rsid w:val="007B32A3"/>
    <w:rsid w:val="007B3B9A"/>
    <w:rsid w:val="007B3FCF"/>
    <w:rsid w:val="007B4203"/>
    <w:rsid w:val="007C7294"/>
    <w:rsid w:val="007C7BEA"/>
    <w:rsid w:val="007D03E5"/>
    <w:rsid w:val="007D0A44"/>
    <w:rsid w:val="007D1E8D"/>
    <w:rsid w:val="007D1E94"/>
    <w:rsid w:val="007D20CE"/>
    <w:rsid w:val="007D2D2D"/>
    <w:rsid w:val="007D2E57"/>
    <w:rsid w:val="007D390D"/>
    <w:rsid w:val="007D3B3E"/>
    <w:rsid w:val="007D6013"/>
    <w:rsid w:val="007D7070"/>
    <w:rsid w:val="007E3341"/>
    <w:rsid w:val="007E3714"/>
    <w:rsid w:val="007E46E4"/>
    <w:rsid w:val="007F02E5"/>
    <w:rsid w:val="007F1385"/>
    <w:rsid w:val="007F3E4B"/>
    <w:rsid w:val="007F4980"/>
    <w:rsid w:val="007F72E4"/>
    <w:rsid w:val="00801E95"/>
    <w:rsid w:val="00802FD2"/>
    <w:rsid w:val="00804A41"/>
    <w:rsid w:val="00804F9F"/>
    <w:rsid w:val="00810FEB"/>
    <w:rsid w:val="0081260E"/>
    <w:rsid w:val="008151BE"/>
    <w:rsid w:val="00815432"/>
    <w:rsid w:val="0081569C"/>
    <w:rsid w:val="0081625D"/>
    <w:rsid w:val="008163B0"/>
    <w:rsid w:val="008168CD"/>
    <w:rsid w:val="00816EB0"/>
    <w:rsid w:val="0081786B"/>
    <w:rsid w:val="00817BBE"/>
    <w:rsid w:val="00817CDD"/>
    <w:rsid w:val="00817DB2"/>
    <w:rsid w:val="00820024"/>
    <w:rsid w:val="008212AC"/>
    <w:rsid w:val="008216EE"/>
    <w:rsid w:val="008217EE"/>
    <w:rsid w:val="00821E67"/>
    <w:rsid w:val="0082278D"/>
    <w:rsid w:val="00823555"/>
    <w:rsid w:val="00823DA3"/>
    <w:rsid w:val="008255E2"/>
    <w:rsid w:val="008258B8"/>
    <w:rsid w:val="0082611F"/>
    <w:rsid w:val="00826EB6"/>
    <w:rsid w:val="00830E79"/>
    <w:rsid w:val="008320D8"/>
    <w:rsid w:val="00832F34"/>
    <w:rsid w:val="0083381E"/>
    <w:rsid w:val="00834498"/>
    <w:rsid w:val="00834B91"/>
    <w:rsid w:val="008355FF"/>
    <w:rsid w:val="008357E3"/>
    <w:rsid w:val="0083761C"/>
    <w:rsid w:val="00837751"/>
    <w:rsid w:val="008412C3"/>
    <w:rsid w:val="00842E95"/>
    <w:rsid w:val="00843CEC"/>
    <w:rsid w:val="00844D06"/>
    <w:rsid w:val="00844DC3"/>
    <w:rsid w:val="00845321"/>
    <w:rsid w:val="00846F92"/>
    <w:rsid w:val="00846FB4"/>
    <w:rsid w:val="00850B08"/>
    <w:rsid w:val="00851EAA"/>
    <w:rsid w:val="00853A52"/>
    <w:rsid w:val="008553F3"/>
    <w:rsid w:val="00855FA2"/>
    <w:rsid w:val="00856869"/>
    <w:rsid w:val="00857BF0"/>
    <w:rsid w:val="00857F98"/>
    <w:rsid w:val="00861206"/>
    <w:rsid w:val="00862EAF"/>
    <w:rsid w:val="00866B48"/>
    <w:rsid w:val="008678D6"/>
    <w:rsid w:val="00872AB4"/>
    <w:rsid w:val="00874E7A"/>
    <w:rsid w:val="00875204"/>
    <w:rsid w:val="00875616"/>
    <w:rsid w:val="00876AA8"/>
    <w:rsid w:val="00876C3E"/>
    <w:rsid w:val="00876CAC"/>
    <w:rsid w:val="00880392"/>
    <w:rsid w:val="008805AF"/>
    <w:rsid w:val="00881981"/>
    <w:rsid w:val="00883AF6"/>
    <w:rsid w:val="00884752"/>
    <w:rsid w:val="00884EA5"/>
    <w:rsid w:val="008856A0"/>
    <w:rsid w:val="008856B7"/>
    <w:rsid w:val="00885CB3"/>
    <w:rsid w:val="00885EBD"/>
    <w:rsid w:val="00891D0F"/>
    <w:rsid w:val="00891D28"/>
    <w:rsid w:val="008923EF"/>
    <w:rsid w:val="00893B43"/>
    <w:rsid w:val="00893F23"/>
    <w:rsid w:val="00894A8E"/>
    <w:rsid w:val="00894D09"/>
    <w:rsid w:val="00895324"/>
    <w:rsid w:val="00895FC7"/>
    <w:rsid w:val="00896C22"/>
    <w:rsid w:val="008976EB"/>
    <w:rsid w:val="00897D0B"/>
    <w:rsid w:val="008A1548"/>
    <w:rsid w:val="008A19F8"/>
    <w:rsid w:val="008A21FC"/>
    <w:rsid w:val="008A44FD"/>
    <w:rsid w:val="008A4BA3"/>
    <w:rsid w:val="008A4EE5"/>
    <w:rsid w:val="008A6616"/>
    <w:rsid w:val="008B4671"/>
    <w:rsid w:val="008B4CC3"/>
    <w:rsid w:val="008B6373"/>
    <w:rsid w:val="008B7726"/>
    <w:rsid w:val="008C04CE"/>
    <w:rsid w:val="008C09DA"/>
    <w:rsid w:val="008C21AF"/>
    <w:rsid w:val="008C310C"/>
    <w:rsid w:val="008C46CA"/>
    <w:rsid w:val="008C5C98"/>
    <w:rsid w:val="008C7F33"/>
    <w:rsid w:val="008D16ED"/>
    <w:rsid w:val="008D1836"/>
    <w:rsid w:val="008D223C"/>
    <w:rsid w:val="008D501D"/>
    <w:rsid w:val="008D6FD5"/>
    <w:rsid w:val="008D71B0"/>
    <w:rsid w:val="008D7792"/>
    <w:rsid w:val="008E0C0A"/>
    <w:rsid w:val="008E13C4"/>
    <w:rsid w:val="008E18E7"/>
    <w:rsid w:val="008E2D60"/>
    <w:rsid w:val="008E3962"/>
    <w:rsid w:val="008E39D7"/>
    <w:rsid w:val="008E3EA8"/>
    <w:rsid w:val="008E45B2"/>
    <w:rsid w:val="008E520A"/>
    <w:rsid w:val="008E5564"/>
    <w:rsid w:val="008E6A99"/>
    <w:rsid w:val="008F2DC4"/>
    <w:rsid w:val="008F2F57"/>
    <w:rsid w:val="008F3650"/>
    <w:rsid w:val="008F4294"/>
    <w:rsid w:val="008F5FC8"/>
    <w:rsid w:val="008F6A05"/>
    <w:rsid w:val="008F6A21"/>
    <w:rsid w:val="00900313"/>
    <w:rsid w:val="00900334"/>
    <w:rsid w:val="0090072C"/>
    <w:rsid w:val="009018D5"/>
    <w:rsid w:val="00902953"/>
    <w:rsid w:val="009035E3"/>
    <w:rsid w:val="009058C9"/>
    <w:rsid w:val="00906140"/>
    <w:rsid w:val="009104DD"/>
    <w:rsid w:val="00910629"/>
    <w:rsid w:val="009107E3"/>
    <w:rsid w:val="0091168A"/>
    <w:rsid w:val="0091346D"/>
    <w:rsid w:val="00913B6E"/>
    <w:rsid w:val="00913FE7"/>
    <w:rsid w:val="009172DB"/>
    <w:rsid w:val="00920886"/>
    <w:rsid w:val="00920A06"/>
    <w:rsid w:val="00920BD1"/>
    <w:rsid w:val="00920F1C"/>
    <w:rsid w:val="009215E1"/>
    <w:rsid w:val="00921B84"/>
    <w:rsid w:val="009221E4"/>
    <w:rsid w:val="00922C3D"/>
    <w:rsid w:val="009232E2"/>
    <w:rsid w:val="00924A6A"/>
    <w:rsid w:val="00925CE1"/>
    <w:rsid w:val="00926675"/>
    <w:rsid w:val="009335F2"/>
    <w:rsid w:val="00934219"/>
    <w:rsid w:val="009353FB"/>
    <w:rsid w:val="009368CF"/>
    <w:rsid w:val="00936B7D"/>
    <w:rsid w:val="00937349"/>
    <w:rsid w:val="00937728"/>
    <w:rsid w:val="009379EB"/>
    <w:rsid w:val="00940D97"/>
    <w:rsid w:val="00941E68"/>
    <w:rsid w:val="00943414"/>
    <w:rsid w:val="0094644A"/>
    <w:rsid w:val="00946538"/>
    <w:rsid w:val="00952CFB"/>
    <w:rsid w:val="0095352A"/>
    <w:rsid w:val="00953C49"/>
    <w:rsid w:val="00955C0A"/>
    <w:rsid w:val="0095691D"/>
    <w:rsid w:val="00961663"/>
    <w:rsid w:val="00961D23"/>
    <w:rsid w:val="00963CA0"/>
    <w:rsid w:val="00965E03"/>
    <w:rsid w:val="00966627"/>
    <w:rsid w:val="00967C5E"/>
    <w:rsid w:val="009712F0"/>
    <w:rsid w:val="00971C38"/>
    <w:rsid w:val="00974267"/>
    <w:rsid w:val="00974AE2"/>
    <w:rsid w:val="00975796"/>
    <w:rsid w:val="009768FC"/>
    <w:rsid w:val="00976D9A"/>
    <w:rsid w:val="0098147E"/>
    <w:rsid w:val="00981AFF"/>
    <w:rsid w:val="00982433"/>
    <w:rsid w:val="00985A66"/>
    <w:rsid w:val="00985B31"/>
    <w:rsid w:val="009862C2"/>
    <w:rsid w:val="009869CF"/>
    <w:rsid w:val="00987172"/>
    <w:rsid w:val="00990B1E"/>
    <w:rsid w:val="00990F35"/>
    <w:rsid w:val="00991659"/>
    <w:rsid w:val="00992329"/>
    <w:rsid w:val="00992D91"/>
    <w:rsid w:val="00992DA2"/>
    <w:rsid w:val="00993348"/>
    <w:rsid w:val="009937F0"/>
    <w:rsid w:val="00994F25"/>
    <w:rsid w:val="00996F80"/>
    <w:rsid w:val="00997D4D"/>
    <w:rsid w:val="009A075F"/>
    <w:rsid w:val="009A1AFD"/>
    <w:rsid w:val="009A5B82"/>
    <w:rsid w:val="009A674B"/>
    <w:rsid w:val="009A6A6F"/>
    <w:rsid w:val="009A6CB5"/>
    <w:rsid w:val="009B2412"/>
    <w:rsid w:val="009B278F"/>
    <w:rsid w:val="009B324D"/>
    <w:rsid w:val="009B546E"/>
    <w:rsid w:val="009B55F4"/>
    <w:rsid w:val="009B6116"/>
    <w:rsid w:val="009B6E92"/>
    <w:rsid w:val="009B73B4"/>
    <w:rsid w:val="009C08C3"/>
    <w:rsid w:val="009C375E"/>
    <w:rsid w:val="009C5617"/>
    <w:rsid w:val="009C6E3F"/>
    <w:rsid w:val="009C7D05"/>
    <w:rsid w:val="009D002F"/>
    <w:rsid w:val="009D257B"/>
    <w:rsid w:val="009D3318"/>
    <w:rsid w:val="009D3F50"/>
    <w:rsid w:val="009D6104"/>
    <w:rsid w:val="009E1AE7"/>
    <w:rsid w:val="009E2392"/>
    <w:rsid w:val="009E2A86"/>
    <w:rsid w:val="009E4ABD"/>
    <w:rsid w:val="009F0F43"/>
    <w:rsid w:val="009F402C"/>
    <w:rsid w:val="009F467E"/>
    <w:rsid w:val="009F6E4B"/>
    <w:rsid w:val="009F7840"/>
    <w:rsid w:val="009F7CFF"/>
    <w:rsid w:val="00A01BEC"/>
    <w:rsid w:val="00A024BB"/>
    <w:rsid w:val="00A0492A"/>
    <w:rsid w:val="00A05EC9"/>
    <w:rsid w:val="00A06BEC"/>
    <w:rsid w:val="00A12763"/>
    <w:rsid w:val="00A13506"/>
    <w:rsid w:val="00A15B7B"/>
    <w:rsid w:val="00A178D9"/>
    <w:rsid w:val="00A2418C"/>
    <w:rsid w:val="00A25B07"/>
    <w:rsid w:val="00A272ED"/>
    <w:rsid w:val="00A301E7"/>
    <w:rsid w:val="00A3032C"/>
    <w:rsid w:val="00A3126B"/>
    <w:rsid w:val="00A31407"/>
    <w:rsid w:val="00A33175"/>
    <w:rsid w:val="00A34BC2"/>
    <w:rsid w:val="00A35CDD"/>
    <w:rsid w:val="00A36E99"/>
    <w:rsid w:val="00A37216"/>
    <w:rsid w:val="00A40708"/>
    <w:rsid w:val="00A41B52"/>
    <w:rsid w:val="00A42A3E"/>
    <w:rsid w:val="00A42C81"/>
    <w:rsid w:val="00A430CD"/>
    <w:rsid w:val="00A43D5F"/>
    <w:rsid w:val="00A454CC"/>
    <w:rsid w:val="00A470FD"/>
    <w:rsid w:val="00A47C2E"/>
    <w:rsid w:val="00A500C6"/>
    <w:rsid w:val="00A51BE3"/>
    <w:rsid w:val="00A527B4"/>
    <w:rsid w:val="00A52EF2"/>
    <w:rsid w:val="00A53919"/>
    <w:rsid w:val="00A5554B"/>
    <w:rsid w:val="00A5587F"/>
    <w:rsid w:val="00A55895"/>
    <w:rsid w:val="00A568E1"/>
    <w:rsid w:val="00A60FFA"/>
    <w:rsid w:val="00A61089"/>
    <w:rsid w:val="00A619CD"/>
    <w:rsid w:val="00A62453"/>
    <w:rsid w:val="00A62720"/>
    <w:rsid w:val="00A6286F"/>
    <w:rsid w:val="00A62EF9"/>
    <w:rsid w:val="00A65CB9"/>
    <w:rsid w:val="00A66366"/>
    <w:rsid w:val="00A729B7"/>
    <w:rsid w:val="00A72A03"/>
    <w:rsid w:val="00A74578"/>
    <w:rsid w:val="00A74C05"/>
    <w:rsid w:val="00A7504E"/>
    <w:rsid w:val="00A75705"/>
    <w:rsid w:val="00A75FCF"/>
    <w:rsid w:val="00A763E5"/>
    <w:rsid w:val="00A76DF6"/>
    <w:rsid w:val="00A81705"/>
    <w:rsid w:val="00A81D63"/>
    <w:rsid w:val="00A8336F"/>
    <w:rsid w:val="00A855C8"/>
    <w:rsid w:val="00A85D37"/>
    <w:rsid w:val="00A900EE"/>
    <w:rsid w:val="00A932AD"/>
    <w:rsid w:val="00A932F5"/>
    <w:rsid w:val="00A93340"/>
    <w:rsid w:val="00A9383B"/>
    <w:rsid w:val="00A94604"/>
    <w:rsid w:val="00A9587A"/>
    <w:rsid w:val="00A96B35"/>
    <w:rsid w:val="00A96DB4"/>
    <w:rsid w:val="00A97DB1"/>
    <w:rsid w:val="00A97F35"/>
    <w:rsid w:val="00AA0157"/>
    <w:rsid w:val="00AA19D4"/>
    <w:rsid w:val="00AA4332"/>
    <w:rsid w:val="00AA4D85"/>
    <w:rsid w:val="00AA5061"/>
    <w:rsid w:val="00AA5755"/>
    <w:rsid w:val="00AA7100"/>
    <w:rsid w:val="00AB39C3"/>
    <w:rsid w:val="00AB3E21"/>
    <w:rsid w:val="00AB4F46"/>
    <w:rsid w:val="00AB60A4"/>
    <w:rsid w:val="00AB7C22"/>
    <w:rsid w:val="00AC3EB7"/>
    <w:rsid w:val="00AC6531"/>
    <w:rsid w:val="00AC65F9"/>
    <w:rsid w:val="00AC6A50"/>
    <w:rsid w:val="00AD0BA0"/>
    <w:rsid w:val="00AD1B25"/>
    <w:rsid w:val="00AD25C7"/>
    <w:rsid w:val="00AD2D71"/>
    <w:rsid w:val="00AD36A3"/>
    <w:rsid w:val="00AD3E77"/>
    <w:rsid w:val="00AD4693"/>
    <w:rsid w:val="00AD4715"/>
    <w:rsid w:val="00AE045A"/>
    <w:rsid w:val="00AE05E4"/>
    <w:rsid w:val="00AE1CEF"/>
    <w:rsid w:val="00AE3012"/>
    <w:rsid w:val="00AE3A6D"/>
    <w:rsid w:val="00AE5429"/>
    <w:rsid w:val="00AE59BB"/>
    <w:rsid w:val="00AF0320"/>
    <w:rsid w:val="00AF06AF"/>
    <w:rsid w:val="00AF10DB"/>
    <w:rsid w:val="00AF16B0"/>
    <w:rsid w:val="00AF27A3"/>
    <w:rsid w:val="00AF2DC5"/>
    <w:rsid w:val="00AF4BED"/>
    <w:rsid w:val="00AF525F"/>
    <w:rsid w:val="00B018A2"/>
    <w:rsid w:val="00B028A8"/>
    <w:rsid w:val="00B030AA"/>
    <w:rsid w:val="00B06035"/>
    <w:rsid w:val="00B06F4B"/>
    <w:rsid w:val="00B073AC"/>
    <w:rsid w:val="00B1035A"/>
    <w:rsid w:val="00B104FD"/>
    <w:rsid w:val="00B1074B"/>
    <w:rsid w:val="00B1295E"/>
    <w:rsid w:val="00B129E5"/>
    <w:rsid w:val="00B13E81"/>
    <w:rsid w:val="00B168BD"/>
    <w:rsid w:val="00B20134"/>
    <w:rsid w:val="00B203CE"/>
    <w:rsid w:val="00B21EE7"/>
    <w:rsid w:val="00B220BB"/>
    <w:rsid w:val="00B22D70"/>
    <w:rsid w:val="00B2438E"/>
    <w:rsid w:val="00B24467"/>
    <w:rsid w:val="00B24966"/>
    <w:rsid w:val="00B27F06"/>
    <w:rsid w:val="00B30086"/>
    <w:rsid w:val="00B33B9C"/>
    <w:rsid w:val="00B34D73"/>
    <w:rsid w:val="00B3646E"/>
    <w:rsid w:val="00B37440"/>
    <w:rsid w:val="00B37E89"/>
    <w:rsid w:val="00B41475"/>
    <w:rsid w:val="00B42F04"/>
    <w:rsid w:val="00B432C1"/>
    <w:rsid w:val="00B434A8"/>
    <w:rsid w:val="00B439A5"/>
    <w:rsid w:val="00B442B3"/>
    <w:rsid w:val="00B45CC8"/>
    <w:rsid w:val="00B45EB0"/>
    <w:rsid w:val="00B50F50"/>
    <w:rsid w:val="00B51D61"/>
    <w:rsid w:val="00B5537E"/>
    <w:rsid w:val="00B55A72"/>
    <w:rsid w:val="00B576B2"/>
    <w:rsid w:val="00B60FE5"/>
    <w:rsid w:val="00B61E3D"/>
    <w:rsid w:val="00B626E1"/>
    <w:rsid w:val="00B6319C"/>
    <w:rsid w:val="00B66EA2"/>
    <w:rsid w:val="00B725A3"/>
    <w:rsid w:val="00B72745"/>
    <w:rsid w:val="00B72764"/>
    <w:rsid w:val="00B72EF2"/>
    <w:rsid w:val="00B73734"/>
    <w:rsid w:val="00B73D78"/>
    <w:rsid w:val="00B7459C"/>
    <w:rsid w:val="00B75C41"/>
    <w:rsid w:val="00B76227"/>
    <w:rsid w:val="00B769E7"/>
    <w:rsid w:val="00B774B1"/>
    <w:rsid w:val="00B80310"/>
    <w:rsid w:val="00B80E86"/>
    <w:rsid w:val="00B8184B"/>
    <w:rsid w:val="00B81F12"/>
    <w:rsid w:val="00B82A42"/>
    <w:rsid w:val="00B830CA"/>
    <w:rsid w:val="00B84D2E"/>
    <w:rsid w:val="00B86151"/>
    <w:rsid w:val="00B87475"/>
    <w:rsid w:val="00B875DF"/>
    <w:rsid w:val="00B92411"/>
    <w:rsid w:val="00B938FF"/>
    <w:rsid w:val="00B952E3"/>
    <w:rsid w:val="00B96DAF"/>
    <w:rsid w:val="00B9769E"/>
    <w:rsid w:val="00B976F6"/>
    <w:rsid w:val="00BA3110"/>
    <w:rsid w:val="00BA445D"/>
    <w:rsid w:val="00BA6053"/>
    <w:rsid w:val="00BA74B4"/>
    <w:rsid w:val="00BA7C55"/>
    <w:rsid w:val="00BA7C6C"/>
    <w:rsid w:val="00BB0DE7"/>
    <w:rsid w:val="00BB1C25"/>
    <w:rsid w:val="00BB1DD2"/>
    <w:rsid w:val="00BB3536"/>
    <w:rsid w:val="00BB3ADB"/>
    <w:rsid w:val="00BB60DD"/>
    <w:rsid w:val="00BB73B5"/>
    <w:rsid w:val="00BC03EF"/>
    <w:rsid w:val="00BC1126"/>
    <w:rsid w:val="00BC237E"/>
    <w:rsid w:val="00BC24F8"/>
    <w:rsid w:val="00BC2683"/>
    <w:rsid w:val="00BC2DA3"/>
    <w:rsid w:val="00BC34D2"/>
    <w:rsid w:val="00BC4290"/>
    <w:rsid w:val="00BC5097"/>
    <w:rsid w:val="00BC5CC8"/>
    <w:rsid w:val="00BC63EE"/>
    <w:rsid w:val="00BD0B35"/>
    <w:rsid w:val="00BD40CF"/>
    <w:rsid w:val="00BD4CCB"/>
    <w:rsid w:val="00BD79B9"/>
    <w:rsid w:val="00BD7E0F"/>
    <w:rsid w:val="00BE04D2"/>
    <w:rsid w:val="00BE0A91"/>
    <w:rsid w:val="00BE1975"/>
    <w:rsid w:val="00BE212B"/>
    <w:rsid w:val="00BE28DA"/>
    <w:rsid w:val="00BE3DF1"/>
    <w:rsid w:val="00BE5B40"/>
    <w:rsid w:val="00BE6537"/>
    <w:rsid w:val="00BE6D21"/>
    <w:rsid w:val="00BE6E13"/>
    <w:rsid w:val="00BE715A"/>
    <w:rsid w:val="00BE7C2A"/>
    <w:rsid w:val="00BE7D91"/>
    <w:rsid w:val="00BE7DC7"/>
    <w:rsid w:val="00BF0A23"/>
    <w:rsid w:val="00BF25FE"/>
    <w:rsid w:val="00BF3C5D"/>
    <w:rsid w:val="00BF3F1F"/>
    <w:rsid w:val="00BF4F8C"/>
    <w:rsid w:val="00C00111"/>
    <w:rsid w:val="00C0038C"/>
    <w:rsid w:val="00C0189D"/>
    <w:rsid w:val="00C02A4D"/>
    <w:rsid w:val="00C02D23"/>
    <w:rsid w:val="00C03067"/>
    <w:rsid w:val="00C03E0F"/>
    <w:rsid w:val="00C04DAB"/>
    <w:rsid w:val="00C04FA8"/>
    <w:rsid w:val="00C05BC3"/>
    <w:rsid w:val="00C062C6"/>
    <w:rsid w:val="00C11301"/>
    <w:rsid w:val="00C1202F"/>
    <w:rsid w:val="00C140F1"/>
    <w:rsid w:val="00C146DF"/>
    <w:rsid w:val="00C16A29"/>
    <w:rsid w:val="00C17525"/>
    <w:rsid w:val="00C17847"/>
    <w:rsid w:val="00C2018F"/>
    <w:rsid w:val="00C20949"/>
    <w:rsid w:val="00C20F8B"/>
    <w:rsid w:val="00C22F37"/>
    <w:rsid w:val="00C2666B"/>
    <w:rsid w:val="00C269A9"/>
    <w:rsid w:val="00C3012A"/>
    <w:rsid w:val="00C3089A"/>
    <w:rsid w:val="00C326B3"/>
    <w:rsid w:val="00C328D6"/>
    <w:rsid w:val="00C36920"/>
    <w:rsid w:val="00C3738E"/>
    <w:rsid w:val="00C402F2"/>
    <w:rsid w:val="00C40D0C"/>
    <w:rsid w:val="00C41777"/>
    <w:rsid w:val="00C4232D"/>
    <w:rsid w:val="00C42689"/>
    <w:rsid w:val="00C426A1"/>
    <w:rsid w:val="00C42B6F"/>
    <w:rsid w:val="00C46DAB"/>
    <w:rsid w:val="00C50554"/>
    <w:rsid w:val="00C52637"/>
    <w:rsid w:val="00C556B9"/>
    <w:rsid w:val="00C559BE"/>
    <w:rsid w:val="00C55B45"/>
    <w:rsid w:val="00C55F51"/>
    <w:rsid w:val="00C565E1"/>
    <w:rsid w:val="00C56A95"/>
    <w:rsid w:val="00C5717A"/>
    <w:rsid w:val="00C57410"/>
    <w:rsid w:val="00C6201A"/>
    <w:rsid w:val="00C6201B"/>
    <w:rsid w:val="00C62064"/>
    <w:rsid w:val="00C631D7"/>
    <w:rsid w:val="00C6492C"/>
    <w:rsid w:val="00C64C1F"/>
    <w:rsid w:val="00C65974"/>
    <w:rsid w:val="00C67DAB"/>
    <w:rsid w:val="00C702F5"/>
    <w:rsid w:val="00C71657"/>
    <w:rsid w:val="00C719BD"/>
    <w:rsid w:val="00C71E03"/>
    <w:rsid w:val="00C71F88"/>
    <w:rsid w:val="00C72DE3"/>
    <w:rsid w:val="00C731A9"/>
    <w:rsid w:val="00C77FF0"/>
    <w:rsid w:val="00C80911"/>
    <w:rsid w:val="00C80AE5"/>
    <w:rsid w:val="00C82876"/>
    <w:rsid w:val="00C8570E"/>
    <w:rsid w:val="00C864E2"/>
    <w:rsid w:val="00C87404"/>
    <w:rsid w:val="00C91A08"/>
    <w:rsid w:val="00C935E7"/>
    <w:rsid w:val="00C95263"/>
    <w:rsid w:val="00C962C9"/>
    <w:rsid w:val="00C963EA"/>
    <w:rsid w:val="00C964B3"/>
    <w:rsid w:val="00CA1F91"/>
    <w:rsid w:val="00CA28D7"/>
    <w:rsid w:val="00CA3262"/>
    <w:rsid w:val="00CA498B"/>
    <w:rsid w:val="00CA4E90"/>
    <w:rsid w:val="00CB06E4"/>
    <w:rsid w:val="00CB1139"/>
    <w:rsid w:val="00CB31BF"/>
    <w:rsid w:val="00CB33B1"/>
    <w:rsid w:val="00CB3D80"/>
    <w:rsid w:val="00CB4B95"/>
    <w:rsid w:val="00CB5137"/>
    <w:rsid w:val="00CB7024"/>
    <w:rsid w:val="00CC079C"/>
    <w:rsid w:val="00CC0894"/>
    <w:rsid w:val="00CC1488"/>
    <w:rsid w:val="00CC2332"/>
    <w:rsid w:val="00CC42F1"/>
    <w:rsid w:val="00CC744D"/>
    <w:rsid w:val="00CC7475"/>
    <w:rsid w:val="00CD24BE"/>
    <w:rsid w:val="00CD27F7"/>
    <w:rsid w:val="00CD332E"/>
    <w:rsid w:val="00CD74AE"/>
    <w:rsid w:val="00CD7971"/>
    <w:rsid w:val="00CE0ED4"/>
    <w:rsid w:val="00CE12A9"/>
    <w:rsid w:val="00CE1FA5"/>
    <w:rsid w:val="00CE230B"/>
    <w:rsid w:val="00CE327A"/>
    <w:rsid w:val="00CE403E"/>
    <w:rsid w:val="00CE4EE1"/>
    <w:rsid w:val="00CE583F"/>
    <w:rsid w:val="00CE5D5F"/>
    <w:rsid w:val="00CE6054"/>
    <w:rsid w:val="00CE7917"/>
    <w:rsid w:val="00CE7BFD"/>
    <w:rsid w:val="00CE7D7B"/>
    <w:rsid w:val="00CF2499"/>
    <w:rsid w:val="00CF5E96"/>
    <w:rsid w:val="00CF6397"/>
    <w:rsid w:val="00CF7160"/>
    <w:rsid w:val="00CF7D69"/>
    <w:rsid w:val="00D00FC4"/>
    <w:rsid w:val="00D01293"/>
    <w:rsid w:val="00D0498F"/>
    <w:rsid w:val="00D0520D"/>
    <w:rsid w:val="00D05610"/>
    <w:rsid w:val="00D058ED"/>
    <w:rsid w:val="00D05F10"/>
    <w:rsid w:val="00D11E5B"/>
    <w:rsid w:val="00D12785"/>
    <w:rsid w:val="00D13733"/>
    <w:rsid w:val="00D14216"/>
    <w:rsid w:val="00D14343"/>
    <w:rsid w:val="00D14B19"/>
    <w:rsid w:val="00D16620"/>
    <w:rsid w:val="00D16D49"/>
    <w:rsid w:val="00D1705A"/>
    <w:rsid w:val="00D17186"/>
    <w:rsid w:val="00D2033D"/>
    <w:rsid w:val="00D2036D"/>
    <w:rsid w:val="00D20C7F"/>
    <w:rsid w:val="00D20CFB"/>
    <w:rsid w:val="00D21012"/>
    <w:rsid w:val="00D22825"/>
    <w:rsid w:val="00D22E93"/>
    <w:rsid w:val="00D232D4"/>
    <w:rsid w:val="00D256B1"/>
    <w:rsid w:val="00D25F12"/>
    <w:rsid w:val="00D306B9"/>
    <w:rsid w:val="00D30BD9"/>
    <w:rsid w:val="00D31D50"/>
    <w:rsid w:val="00D3235E"/>
    <w:rsid w:val="00D33563"/>
    <w:rsid w:val="00D36F7C"/>
    <w:rsid w:val="00D378C5"/>
    <w:rsid w:val="00D409D6"/>
    <w:rsid w:val="00D40B85"/>
    <w:rsid w:val="00D4103A"/>
    <w:rsid w:val="00D4153D"/>
    <w:rsid w:val="00D41A54"/>
    <w:rsid w:val="00D41EDB"/>
    <w:rsid w:val="00D42538"/>
    <w:rsid w:val="00D42B71"/>
    <w:rsid w:val="00D43019"/>
    <w:rsid w:val="00D47F9A"/>
    <w:rsid w:val="00D51D0A"/>
    <w:rsid w:val="00D522A7"/>
    <w:rsid w:val="00D52E81"/>
    <w:rsid w:val="00D53AC0"/>
    <w:rsid w:val="00D55388"/>
    <w:rsid w:val="00D558E2"/>
    <w:rsid w:val="00D55E3B"/>
    <w:rsid w:val="00D561E2"/>
    <w:rsid w:val="00D56D2D"/>
    <w:rsid w:val="00D57D15"/>
    <w:rsid w:val="00D6048E"/>
    <w:rsid w:val="00D61B07"/>
    <w:rsid w:val="00D61C82"/>
    <w:rsid w:val="00D621CF"/>
    <w:rsid w:val="00D63810"/>
    <w:rsid w:val="00D63AB5"/>
    <w:rsid w:val="00D67ACB"/>
    <w:rsid w:val="00D67FC5"/>
    <w:rsid w:val="00D70382"/>
    <w:rsid w:val="00D72ACD"/>
    <w:rsid w:val="00D75A40"/>
    <w:rsid w:val="00D76FA3"/>
    <w:rsid w:val="00D7798D"/>
    <w:rsid w:val="00D8228A"/>
    <w:rsid w:val="00D8382E"/>
    <w:rsid w:val="00D83FFB"/>
    <w:rsid w:val="00D843EE"/>
    <w:rsid w:val="00D901D4"/>
    <w:rsid w:val="00D92671"/>
    <w:rsid w:val="00D9422B"/>
    <w:rsid w:val="00D94CA1"/>
    <w:rsid w:val="00D95CBD"/>
    <w:rsid w:val="00D961A9"/>
    <w:rsid w:val="00D9644C"/>
    <w:rsid w:val="00DA150A"/>
    <w:rsid w:val="00DA1556"/>
    <w:rsid w:val="00DA16D2"/>
    <w:rsid w:val="00DA2A3D"/>
    <w:rsid w:val="00DA3B5B"/>
    <w:rsid w:val="00DA5211"/>
    <w:rsid w:val="00DA5234"/>
    <w:rsid w:val="00DA526C"/>
    <w:rsid w:val="00DA6220"/>
    <w:rsid w:val="00DB1120"/>
    <w:rsid w:val="00DB2160"/>
    <w:rsid w:val="00DB24B9"/>
    <w:rsid w:val="00DB2DC9"/>
    <w:rsid w:val="00DB3DEE"/>
    <w:rsid w:val="00DB3EE3"/>
    <w:rsid w:val="00DB48D5"/>
    <w:rsid w:val="00DC0C30"/>
    <w:rsid w:val="00DC1DF3"/>
    <w:rsid w:val="00DC3FEA"/>
    <w:rsid w:val="00DC4EF6"/>
    <w:rsid w:val="00DC54A9"/>
    <w:rsid w:val="00DC6BB8"/>
    <w:rsid w:val="00DC723F"/>
    <w:rsid w:val="00DD0E7B"/>
    <w:rsid w:val="00DD2729"/>
    <w:rsid w:val="00DD305F"/>
    <w:rsid w:val="00DD35C6"/>
    <w:rsid w:val="00DD48DD"/>
    <w:rsid w:val="00DD51AA"/>
    <w:rsid w:val="00DD6217"/>
    <w:rsid w:val="00DD6DC5"/>
    <w:rsid w:val="00DD71BF"/>
    <w:rsid w:val="00DD76F3"/>
    <w:rsid w:val="00DE1FB6"/>
    <w:rsid w:val="00DE32D2"/>
    <w:rsid w:val="00DE5485"/>
    <w:rsid w:val="00DE6008"/>
    <w:rsid w:val="00DE7664"/>
    <w:rsid w:val="00DF3BFC"/>
    <w:rsid w:val="00DF3C33"/>
    <w:rsid w:val="00DF4266"/>
    <w:rsid w:val="00DF5999"/>
    <w:rsid w:val="00DF5F14"/>
    <w:rsid w:val="00DF79CD"/>
    <w:rsid w:val="00E00CA9"/>
    <w:rsid w:val="00E00EC0"/>
    <w:rsid w:val="00E035F7"/>
    <w:rsid w:val="00E0536F"/>
    <w:rsid w:val="00E0564B"/>
    <w:rsid w:val="00E06226"/>
    <w:rsid w:val="00E0799A"/>
    <w:rsid w:val="00E10813"/>
    <w:rsid w:val="00E10AF7"/>
    <w:rsid w:val="00E12483"/>
    <w:rsid w:val="00E12880"/>
    <w:rsid w:val="00E138AB"/>
    <w:rsid w:val="00E13E02"/>
    <w:rsid w:val="00E13F7E"/>
    <w:rsid w:val="00E140FE"/>
    <w:rsid w:val="00E14E4E"/>
    <w:rsid w:val="00E163C8"/>
    <w:rsid w:val="00E20615"/>
    <w:rsid w:val="00E21226"/>
    <w:rsid w:val="00E216D6"/>
    <w:rsid w:val="00E21AA2"/>
    <w:rsid w:val="00E22491"/>
    <w:rsid w:val="00E22B92"/>
    <w:rsid w:val="00E24C7F"/>
    <w:rsid w:val="00E269F4"/>
    <w:rsid w:val="00E27361"/>
    <w:rsid w:val="00E2796F"/>
    <w:rsid w:val="00E30C10"/>
    <w:rsid w:val="00E31608"/>
    <w:rsid w:val="00E33D8B"/>
    <w:rsid w:val="00E34163"/>
    <w:rsid w:val="00E34339"/>
    <w:rsid w:val="00E353E2"/>
    <w:rsid w:val="00E4007C"/>
    <w:rsid w:val="00E41054"/>
    <w:rsid w:val="00E441E5"/>
    <w:rsid w:val="00E448CE"/>
    <w:rsid w:val="00E45706"/>
    <w:rsid w:val="00E47A84"/>
    <w:rsid w:val="00E5045E"/>
    <w:rsid w:val="00E506D1"/>
    <w:rsid w:val="00E521B5"/>
    <w:rsid w:val="00E53F82"/>
    <w:rsid w:val="00E541AE"/>
    <w:rsid w:val="00E54F78"/>
    <w:rsid w:val="00E561F1"/>
    <w:rsid w:val="00E56D9D"/>
    <w:rsid w:val="00E576CC"/>
    <w:rsid w:val="00E57714"/>
    <w:rsid w:val="00E615AF"/>
    <w:rsid w:val="00E61915"/>
    <w:rsid w:val="00E62223"/>
    <w:rsid w:val="00E631F1"/>
    <w:rsid w:val="00E640C3"/>
    <w:rsid w:val="00E64C55"/>
    <w:rsid w:val="00E656E3"/>
    <w:rsid w:val="00E66924"/>
    <w:rsid w:val="00E66BFD"/>
    <w:rsid w:val="00E66FE8"/>
    <w:rsid w:val="00E70CB7"/>
    <w:rsid w:val="00E71482"/>
    <w:rsid w:val="00E72BA3"/>
    <w:rsid w:val="00E72D94"/>
    <w:rsid w:val="00E7453D"/>
    <w:rsid w:val="00E77EDB"/>
    <w:rsid w:val="00E8054A"/>
    <w:rsid w:val="00E80F02"/>
    <w:rsid w:val="00E8217F"/>
    <w:rsid w:val="00E84BCA"/>
    <w:rsid w:val="00E84E58"/>
    <w:rsid w:val="00E90FAE"/>
    <w:rsid w:val="00E91591"/>
    <w:rsid w:val="00E921B0"/>
    <w:rsid w:val="00E92211"/>
    <w:rsid w:val="00E9325B"/>
    <w:rsid w:val="00E936FA"/>
    <w:rsid w:val="00E93BEC"/>
    <w:rsid w:val="00E93C6D"/>
    <w:rsid w:val="00E97229"/>
    <w:rsid w:val="00EA0DA6"/>
    <w:rsid w:val="00EA4E93"/>
    <w:rsid w:val="00EA5310"/>
    <w:rsid w:val="00EA64C8"/>
    <w:rsid w:val="00EB2E01"/>
    <w:rsid w:val="00EB321B"/>
    <w:rsid w:val="00EB3D20"/>
    <w:rsid w:val="00EB502F"/>
    <w:rsid w:val="00EB5373"/>
    <w:rsid w:val="00EB675B"/>
    <w:rsid w:val="00EB6FCF"/>
    <w:rsid w:val="00EC05A3"/>
    <w:rsid w:val="00EC088F"/>
    <w:rsid w:val="00EC0A8D"/>
    <w:rsid w:val="00EC0F5F"/>
    <w:rsid w:val="00EC3FC6"/>
    <w:rsid w:val="00EC49E8"/>
    <w:rsid w:val="00EC5044"/>
    <w:rsid w:val="00EC6B4D"/>
    <w:rsid w:val="00EC7C92"/>
    <w:rsid w:val="00ED020A"/>
    <w:rsid w:val="00ED1636"/>
    <w:rsid w:val="00ED1865"/>
    <w:rsid w:val="00ED1E1B"/>
    <w:rsid w:val="00ED2109"/>
    <w:rsid w:val="00ED277C"/>
    <w:rsid w:val="00ED2E6F"/>
    <w:rsid w:val="00ED31B8"/>
    <w:rsid w:val="00ED42ED"/>
    <w:rsid w:val="00ED4DCF"/>
    <w:rsid w:val="00EE01AD"/>
    <w:rsid w:val="00EE0B7E"/>
    <w:rsid w:val="00EE15CE"/>
    <w:rsid w:val="00EE2B70"/>
    <w:rsid w:val="00EE3310"/>
    <w:rsid w:val="00EE3472"/>
    <w:rsid w:val="00EE45B4"/>
    <w:rsid w:val="00EE72CB"/>
    <w:rsid w:val="00EE760D"/>
    <w:rsid w:val="00EE779B"/>
    <w:rsid w:val="00EF0FC2"/>
    <w:rsid w:val="00EF27D6"/>
    <w:rsid w:val="00EF4259"/>
    <w:rsid w:val="00EF427A"/>
    <w:rsid w:val="00EF64F8"/>
    <w:rsid w:val="00EF68C6"/>
    <w:rsid w:val="00EF6948"/>
    <w:rsid w:val="00EF6954"/>
    <w:rsid w:val="00EF6A41"/>
    <w:rsid w:val="00EF6A83"/>
    <w:rsid w:val="00F0176C"/>
    <w:rsid w:val="00F0492C"/>
    <w:rsid w:val="00F06AA3"/>
    <w:rsid w:val="00F106E6"/>
    <w:rsid w:val="00F116EB"/>
    <w:rsid w:val="00F11C23"/>
    <w:rsid w:val="00F11F73"/>
    <w:rsid w:val="00F125A4"/>
    <w:rsid w:val="00F12F32"/>
    <w:rsid w:val="00F14587"/>
    <w:rsid w:val="00F14735"/>
    <w:rsid w:val="00F153FB"/>
    <w:rsid w:val="00F17F2B"/>
    <w:rsid w:val="00F20C05"/>
    <w:rsid w:val="00F2164E"/>
    <w:rsid w:val="00F218A9"/>
    <w:rsid w:val="00F218AC"/>
    <w:rsid w:val="00F221B9"/>
    <w:rsid w:val="00F2232E"/>
    <w:rsid w:val="00F24405"/>
    <w:rsid w:val="00F3043F"/>
    <w:rsid w:val="00F31841"/>
    <w:rsid w:val="00F31848"/>
    <w:rsid w:val="00F31A5C"/>
    <w:rsid w:val="00F31A9E"/>
    <w:rsid w:val="00F3562E"/>
    <w:rsid w:val="00F3646D"/>
    <w:rsid w:val="00F36A52"/>
    <w:rsid w:val="00F36B12"/>
    <w:rsid w:val="00F40862"/>
    <w:rsid w:val="00F41A15"/>
    <w:rsid w:val="00F427C6"/>
    <w:rsid w:val="00F43B1B"/>
    <w:rsid w:val="00F44DD2"/>
    <w:rsid w:val="00F44E53"/>
    <w:rsid w:val="00F47190"/>
    <w:rsid w:val="00F4768E"/>
    <w:rsid w:val="00F47934"/>
    <w:rsid w:val="00F5033B"/>
    <w:rsid w:val="00F504E9"/>
    <w:rsid w:val="00F50B95"/>
    <w:rsid w:val="00F50D45"/>
    <w:rsid w:val="00F52A63"/>
    <w:rsid w:val="00F545BA"/>
    <w:rsid w:val="00F54A17"/>
    <w:rsid w:val="00F54E06"/>
    <w:rsid w:val="00F55195"/>
    <w:rsid w:val="00F55291"/>
    <w:rsid w:val="00F564BF"/>
    <w:rsid w:val="00F56B3F"/>
    <w:rsid w:val="00F5755D"/>
    <w:rsid w:val="00F604EB"/>
    <w:rsid w:val="00F63159"/>
    <w:rsid w:val="00F66388"/>
    <w:rsid w:val="00F67B4C"/>
    <w:rsid w:val="00F703F0"/>
    <w:rsid w:val="00F71FD0"/>
    <w:rsid w:val="00F766C9"/>
    <w:rsid w:val="00F7674F"/>
    <w:rsid w:val="00F76BEA"/>
    <w:rsid w:val="00F76FD9"/>
    <w:rsid w:val="00F7775B"/>
    <w:rsid w:val="00F7789E"/>
    <w:rsid w:val="00F80E96"/>
    <w:rsid w:val="00F83B0F"/>
    <w:rsid w:val="00F83E02"/>
    <w:rsid w:val="00F83F09"/>
    <w:rsid w:val="00F843DE"/>
    <w:rsid w:val="00F857E1"/>
    <w:rsid w:val="00F865D8"/>
    <w:rsid w:val="00F867D2"/>
    <w:rsid w:val="00F875C5"/>
    <w:rsid w:val="00F92880"/>
    <w:rsid w:val="00F94E0B"/>
    <w:rsid w:val="00F95355"/>
    <w:rsid w:val="00F960E2"/>
    <w:rsid w:val="00FA0588"/>
    <w:rsid w:val="00FA1D10"/>
    <w:rsid w:val="00FA4AD5"/>
    <w:rsid w:val="00FA4FF2"/>
    <w:rsid w:val="00FA53A1"/>
    <w:rsid w:val="00FA6608"/>
    <w:rsid w:val="00FB0201"/>
    <w:rsid w:val="00FB284F"/>
    <w:rsid w:val="00FB3791"/>
    <w:rsid w:val="00FB38DC"/>
    <w:rsid w:val="00FB3B73"/>
    <w:rsid w:val="00FB6E65"/>
    <w:rsid w:val="00FB7F99"/>
    <w:rsid w:val="00FC1A68"/>
    <w:rsid w:val="00FC1EC8"/>
    <w:rsid w:val="00FC2288"/>
    <w:rsid w:val="00FC3A63"/>
    <w:rsid w:val="00FC3ACA"/>
    <w:rsid w:val="00FC571A"/>
    <w:rsid w:val="00FC5AE3"/>
    <w:rsid w:val="00FC7207"/>
    <w:rsid w:val="00FC7CD0"/>
    <w:rsid w:val="00FD0091"/>
    <w:rsid w:val="00FD0D01"/>
    <w:rsid w:val="00FD2274"/>
    <w:rsid w:val="00FD40A5"/>
    <w:rsid w:val="00FD4589"/>
    <w:rsid w:val="00FD796B"/>
    <w:rsid w:val="00FD7AD2"/>
    <w:rsid w:val="00FD7BCF"/>
    <w:rsid w:val="00FE1499"/>
    <w:rsid w:val="00FE3407"/>
    <w:rsid w:val="00FE4A1F"/>
    <w:rsid w:val="00FE4F94"/>
    <w:rsid w:val="00FE5730"/>
    <w:rsid w:val="00FE5922"/>
    <w:rsid w:val="00FE5B0A"/>
    <w:rsid w:val="00FE5C71"/>
    <w:rsid w:val="00FE6758"/>
    <w:rsid w:val="00FE73AC"/>
    <w:rsid w:val="00FE7791"/>
    <w:rsid w:val="00FF1878"/>
    <w:rsid w:val="00FF2E71"/>
    <w:rsid w:val="00FF49C4"/>
    <w:rsid w:val="00FF4CD9"/>
    <w:rsid w:val="00FF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48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endnote reference" w:uiPriority="0" w:qFormat="1"/>
    <w:lsdException w:name="endnote tex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 alt+4"/>
    <w:uiPriority w:val="1"/>
    <w:qFormat/>
    <w:rsid w:val="00B952E3"/>
    <w:pPr>
      <w:spacing w:after="0" w:line="360" w:lineRule="auto"/>
      <w:ind w:firstLineChars="200" w:firstLine="200"/>
      <w:jc w:val="both"/>
    </w:pPr>
    <w:rPr>
      <w:rFonts w:ascii="Times" w:eastAsia="宋体" w:hAnsi="Times" w:cs="Times New Roman"/>
      <w:sz w:val="21"/>
      <w:szCs w:val="20"/>
    </w:rPr>
  </w:style>
  <w:style w:type="paragraph" w:styleId="1">
    <w:name w:val="heading 1"/>
    <w:aliases w:val="标题 1 alt+1"/>
    <w:basedOn w:val="a"/>
    <w:next w:val="2"/>
    <w:link w:val="1Char"/>
    <w:autoRedefine/>
    <w:uiPriority w:val="1"/>
    <w:qFormat/>
    <w:rsid w:val="00CB7024"/>
    <w:pPr>
      <w:numPr>
        <w:numId w:val="4"/>
      </w:numPr>
      <w:spacing w:before="120" w:after="120"/>
      <w:ind w:firstLineChars="0"/>
      <w:outlineLvl w:val="0"/>
    </w:pPr>
    <w:rPr>
      <w:rFonts w:ascii="宋体" w:hAnsi="宋体"/>
      <w:sz w:val="28"/>
      <w:szCs w:val="28"/>
    </w:rPr>
  </w:style>
  <w:style w:type="paragraph" w:styleId="2">
    <w:name w:val="heading 2"/>
    <w:aliases w:val="标题 2 alt+2"/>
    <w:basedOn w:val="a"/>
    <w:next w:val="a"/>
    <w:link w:val="2Char"/>
    <w:autoRedefine/>
    <w:uiPriority w:val="1"/>
    <w:qFormat/>
    <w:rsid w:val="00E7453D"/>
    <w:pPr>
      <w:numPr>
        <w:ilvl w:val="1"/>
        <w:numId w:val="4"/>
      </w:numPr>
      <w:spacing w:before="120" w:after="120"/>
      <w:ind w:firstLineChars="0"/>
      <w:outlineLvl w:val="1"/>
    </w:pPr>
    <w:rPr>
      <w:rFonts w:ascii="楷体_GB2312" w:eastAsia="黑体"/>
      <w:kern w:val="2"/>
      <w:szCs w:val="24"/>
    </w:rPr>
  </w:style>
  <w:style w:type="paragraph" w:styleId="3">
    <w:name w:val="heading 3"/>
    <w:aliases w:val="标题 3 alt+3"/>
    <w:basedOn w:val="a"/>
    <w:next w:val="a"/>
    <w:link w:val="3Char"/>
    <w:autoRedefine/>
    <w:uiPriority w:val="1"/>
    <w:qFormat/>
    <w:rsid w:val="004873EC"/>
    <w:pPr>
      <w:numPr>
        <w:ilvl w:val="2"/>
        <w:numId w:val="4"/>
      </w:numPr>
      <w:ind w:left="0" w:firstLineChars="0"/>
      <w:jc w:val="left"/>
      <w:outlineLvl w:val="2"/>
    </w:pPr>
    <w:rPr>
      <w:rFonts w:ascii="楷体_GB2312"/>
      <w:szCs w:val="24"/>
    </w:rPr>
  </w:style>
  <w:style w:type="paragraph" w:styleId="4">
    <w:name w:val="heading 4"/>
    <w:aliases w:val="标题 4 alt+5"/>
    <w:basedOn w:val="a"/>
    <w:next w:val="a"/>
    <w:link w:val="4Char"/>
    <w:autoRedefine/>
    <w:uiPriority w:val="1"/>
    <w:qFormat/>
    <w:rsid w:val="00B952E3"/>
    <w:pPr>
      <w:numPr>
        <w:ilvl w:val="3"/>
        <w:numId w:val="4"/>
      </w:numPr>
      <w:ind w:firstLineChars="0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 2 alt+2 Char"/>
    <w:basedOn w:val="a0"/>
    <w:link w:val="2"/>
    <w:uiPriority w:val="1"/>
    <w:rsid w:val="00E936FA"/>
    <w:rPr>
      <w:rFonts w:ascii="楷体_GB2312" w:eastAsia="黑体" w:hAnsi="Times" w:cs="Times New Roman"/>
      <w:kern w:val="2"/>
      <w:sz w:val="21"/>
      <w:szCs w:val="24"/>
    </w:rPr>
  </w:style>
  <w:style w:type="character" w:customStyle="1" w:styleId="1Char">
    <w:name w:val="标题 1 Char"/>
    <w:aliases w:val="标题 1 alt+1 Char"/>
    <w:basedOn w:val="a0"/>
    <w:link w:val="1"/>
    <w:uiPriority w:val="1"/>
    <w:rsid w:val="00E936FA"/>
    <w:rPr>
      <w:rFonts w:ascii="宋体" w:eastAsia="宋体" w:hAnsi="宋体" w:cs="Times New Roman"/>
      <w:sz w:val="28"/>
      <w:szCs w:val="28"/>
    </w:rPr>
  </w:style>
  <w:style w:type="character" w:customStyle="1" w:styleId="3Char">
    <w:name w:val="标题 3 Char"/>
    <w:aliases w:val="标题 3 alt+3 Char"/>
    <w:basedOn w:val="a0"/>
    <w:link w:val="3"/>
    <w:uiPriority w:val="1"/>
    <w:rsid w:val="00E936FA"/>
    <w:rPr>
      <w:rFonts w:ascii="楷体_GB2312" w:eastAsia="宋体" w:hAnsi="Times" w:cs="Times New Roman"/>
      <w:sz w:val="21"/>
      <w:szCs w:val="24"/>
    </w:rPr>
  </w:style>
  <w:style w:type="character" w:customStyle="1" w:styleId="4Char">
    <w:name w:val="标题 4 Char"/>
    <w:aliases w:val="标题 4 alt+5 Char"/>
    <w:basedOn w:val="a0"/>
    <w:link w:val="4"/>
    <w:uiPriority w:val="1"/>
    <w:rsid w:val="00B952E3"/>
    <w:rPr>
      <w:rFonts w:ascii="Times" w:eastAsia="宋体" w:hAnsi="Times" w:cs="Times New Roman"/>
      <w:sz w:val="21"/>
      <w:szCs w:val="20"/>
    </w:rPr>
  </w:style>
  <w:style w:type="paragraph" w:styleId="a3">
    <w:name w:val="List Paragraph"/>
    <w:basedOn w:val="a"/>
    <w:uiPriority w:val="34"/>
    <w:qFormat/>
    <w:rsid w:val="00F55291"/>
    <w:pPr>
      <w:ind w:leftChars="400" w:left="840"/>
      <w:jc w:val="center"/>
    </w:pPr>
    <w:rPr>
      <w:rFonts w:ascii="Times New Roman" w:eastAsia="MS Mincho" w:hAnsi="Times New Roman"/>
      <w:sz w:val="18"/>
      <w:szCs w:val="18"/>
      <w:lang w:eastAsia="ja-JP"/>
    </w:rPr>
  </w:style>
  <w:style w:type="character" w:styleId="a4">
    <w:name w:val="annotation reference"/>
    <w:basedOn w:val="a0"/>
    <w:uiPriority w:val="99"/>
    <w:semiHidden/>
    <w:unhideWhenUsed/>
    <w:rsid w:val="00F5529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55291"/>
    <w:rPr>
      <w:rFonts w:asciiTheme="minorHAnsi" w:eastAsiaTheme="minorEastAsia" w:hAnsiTheme="minorHAnsi"/>
      <w:kern w:val="2"/>
    </w:rPr>
  </w:style>
  <w:style w:type="character" w:customStyle="1" w:styleId="Char">
    <w:name w:val="批注文字 Char"/>
    <w:basedOn w:val="a0"/>
    <w:link w:val="a5"/>
    <w:uiPriority w:val="99"/>
    <w:semiHidden/>
    <w:rsid w:val="00F55291"/>
    <w:rPr>
      <w:rFonts w:eastAsiaTheme="minorEastAsia"/>
      <w:kern w:val="2"/>
      <w:sz w:val="21"/>
    </w:rPr>
  </w:style>
  <w:style w:type="paragraph" w:styleId="a6">
    <w:name w:val="Balloon Text"/>
    <w:basedOn w:val="a"/>
    <w:link w:val="Char0"/>
    <w:uiPriority w:val="99"/>
    <w:semiHidden/>
    <w:unhideWhenUsed/>
    <w:rsid w:val="00F5529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55291"/>
    <w:rPr>
      <w:rFonts w:ascii="Tahoma" w:hAnsi="Tahoma"/>
      <w:sz w:val="18"/>
      <w:szCs w:val="18"/>
    </w:rPr>
  </w:style>
  <w:style w:type="character" w:styleId="a7">
    <w:name w:val="Placeholder Text"/>
    <w:basedOn w:val="a0"/>
    <w:uiPriority w:val="99"/>
    <w:semiHidden/>
    <w:rsid w:val="00E93C6D"/>
    <w:rPr>
      <w:color w:val="808080"/>
    </w:rPr>
  </w:style>
  <w:style w:type="paragraph" w:customStyle="1" w:styleId="a8">
    <w:name w:val="初正文"/>
    <w:basedOn w:val="a"/>
    <w:link w:val="Char1"/>
    <w:uiPriority w:val="99"/>
    <w:qFormat/>
    <w:rsid w:val="00771E2B"/>
    <w:rPr>
      <w:rFonts w:ascii="Times New Roman" w:hAnsi="宋体"/>
    </w:rPr>
  </w:style>
  <w:style w:type="character" w:customStyle="1" w:styleId="Char1">
    <w:name w:val="初正文 Char"/>
    <w:link w:val="a8"/>
    <w:uiPriority w:val="99"/>
    <w:locked/>
    <w:rsid w:val="00953C49"/>
    <w:rPr>
      <w:rFonts w:ascii="Times New Roman" w:eastAsia="宋体" w:hAnsi="宋体" w:cs="Times New Roman"/>
      <w:sz w:val="24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997D4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97D4D"/>
    <w:rPr>
      <w:rFonts w:ascii="宋体" w:eastAsia="宋体" w:hAnsi="Tahoma"/>
      <w:sz w:val="18"/>
      <w:szCs w:val="18"/>
    </w:rPr>
  </w:style>
  <w:style w:type="paragraph" w:styleId="aa">
    <w:name w:val="header"/>
    <w:basedOn w:val="a"/>
    <w:link w:val="Char3"/>
    <w:uiPriority w:val="99"/>
    <w:semiHidden/>
    <w:unhideWhenUsed/>
    <w:rsid w:val="00646E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semiHidden/>
    <w:rsid w:val="00646E45"/>
    <w:rPr>
      <w:rFonts w:ascii="Tahoma" w:hAnsi="Tahoma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646E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646E45"/>
    <w:rPr>
      <w:rFonts w:ascii="Tahoma" w:hAnsi="Tahoma"/>
      <w:sz w:val="18"/>
      <w:szCs w:val="18"/>
    </w:rPr>
  </w:style>
  <w:style w:type="character" w:styleId="ac">
    <w:name w:val="Hyperlink"/>
    <w:basedOn w:val="a0"/>
    <w:uiPriority w:val="99"/>
    <w:unhideWhenUsed/>
    <w:rsid w:val="0078294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A53A1"/>
    <w:rPr>
      <w:color w:val="800080" w:themeColor="followedHyperlink"/>
      <w:u w:val="single"/>
    </w:rPr>
  </w:style>
  <w:style w:type="paragraph" w:customStyle="1" w:styleId="ae">
    <w:name w:val="公式"/>
    <w:basedOn w:val="a"/>
    <w:uiPriority w:val="2"/>
    <w:rsid w:val="004873EC"/>
    <w:pPr>
      <w:tabs>
        <w:tab w:val="left" w:pos="880"/>
        <w:tab w:val="right" w:pos="7480"/>
      </w:tabs>
      <w:jc w:val="center"/>
    </w:pPr>
    <w:rPr>
      <w:noProof/>
    </w:rPr>
  </w:style>
  <w:style w:type="paragraph" w:styleId="af">
    <w:name w:val="caption"/>
    <w:aliases w:val="图题,题注alt+5,图alt+5"/>
    <w:next w:val="a"/>
    <w:autoRedefine/>
    <w:uiPriority w:val="1"/>
    <w:qFormat/>
    <w:rsid w:val="00543043"/>
    <w:pPr>
      <w:keepNext/>
      <w:keepLines/>
      <w:widowControl w:val="0"/>
      <w:spacing w:after="0" w:line="240" w:lineRule="auto"/>
      <w:ind w:left="780"/>
      <w:jc w:val="center"/>
    </w:pPr>
    <w:rPr>
      <w:rFonts w:ascii="华文宋体" w:eastAsia="宋体" w:hAnsi="Times" w:cs="Times New Roman"/>
      <w:sz w:val="18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40508F"/>
    <w:rPr>
      <w:sz w:val="32"/>
    </w:rPr>
  </w:style>
  <w:style w:type="paragraph" w:styleId="20">
    <w:name w:val="toc 2"/>
    <w:basedOn w:val="a"/>
    <w:next w:val="a"/>
    <w:autoRedefine/>
    <w:uiPriority w:val="39"/>
    <w:unhideWhenUsed/>
    <w:rsid w:val="0040508F"/>
    <w:pPr>
      <w:ind w:leftChars="200" w:left="420"/>
    </w:pPr>
    <w:rPr>
      <w:sz w:val="28"/>
    </w:rPr>
  </w:style>
  <w:style w:type="paragraph" w:styleId="40">
    <w:name w:val="toc 4"/>
    <w:basedOn w:val="a"/>
    <w:next w:val="a"/>
    <w:autoRedefine/>
    <w:uiPriority w:val="39"/>
    <w:unhideWhenUsed/>
    <w:rsid w:val="007B32A3"/>
    <w:pPr>
      <w:ind w:leftChars="600" w:left="1260"/>
    </w:pPr>
  </w:style>
  <w:style w:type="paragraph" w:styleId="30">
    <w:name w:val="toc 3"/>
    <w:basedOn w:val="a"/>
    <w:next w:val="a"/>
    <w:autoRedefine/>
    <w:uiPriority w:val="39"/>
    <w:unhideWhenUsed/>
    <w:rsid w:val="007B32A3"/>
    <w:pPr>
      <w:ind w:leftChars="400" w:left="840"/>
    </w:pPr>
  </w:style>
  <w:style w:type="paragraph" w:customStyle="1" w:styleId="DecimalAligned">
    <w:name w:val="Decimal Aligned"/>
    <w:basedOn w:val="a"/>
    <w:uiPriority w:val="40"/>
    <w:qFormat/>
    <w:rsid w:val="00AF16B0"/>
    <w:pPr>
      <w:tabs>
        <w:tab w:val="decimal" w:pos="360"/>
      </w:tabs>
      <w:spacing w:line="276" w:lineRule="auto"/>
    </w:pPr>
    <w:rPr>
      <w:rFonts w:asciiTheme="minorHAnsi" w:eastAsiaTheme="minorEastAsia" w:hAnsiTheme="minorHAnsi"/>
    </w:rPr>
  </w:style>
  <w:style w:type="paragraph" w:styleId="af0">
    <w:name w:val="footnote text"/>
    <w:basedOn w:val="a"/>
    <w:link w:val="Char5"/>
    <w:uiPriority w:val="99"/>
    <w:rsid w:val="00AF16B0"/>
    <w:rPr>
      <w:rFonts w:asciiTheme="minorHAnsi" w:eastAsiaTheme="minorEastAsia" w:hAnsiTheme="minorHAnsi"/>
      <w:sz w:val="20"/>
    </w:rPr>
  </w:style>
  <w:style w:type="character" w:customStyle="1" w:styleId="Char5">
    <w:name w:val="脚注文本 Char"/>
    <w:basedOn w:val="a0"/>
    <w:link w:val="af0"/>
    <w:uiPriority w:val="99"/>
    <w:rsid w:val="00913FE7"/>
    <w:rPr>
      <w:rFonts w:eastAsiaTheme="minorEastAsia" w:cs="Times New Roman"/>
      <w:sz w:val="20"/>
      <w:szCs w:val="20"/>
    </w:rPr>
  </w:style>
  <w:style w:type="character" w:styleId="af1">
    <w:name w:val="Subtle Emphasis"/>
    <w:basedOn w:val="a0"/>
    <w:uiPriority w:val="19"/>
    <w:qFormat/>
    <w:rsid w:val="00AF16B0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AF16B0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2">
    <w:name w:val="Table Grid"/>
    <w:basedOn w:val="a1"/>
    <w:uiPriority w:val="59"/>
    <w:rsid w:val="00B81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otnote reference"/>
    <w:basedOn w:val="a0"/>
    <w:uiPriority w:val="99"/>
    <w:semiHidden/>
    <w:unhideWhenUsed/>
    <w:rsid w:val="00B439A5"/>
    <w:rPr>
      <w:vertAlign w:val="superscript"/>
    </w:rPr>
  </w:style>
  <w:style w:type="paragraph" w:styleId="af4">
    <w:name w:val="endnote text"/>
    <w:basedOn w:val="a"/>
    <w:link w:val="Char6"/>
    <w:qFormat/>
    <w:rsid w:val="00CE4EE1"/>
  </w:style>
  <w:style w:type="character" w:customStyle="1" w:styleId="Char6">
    <w:name w:val="尾注文本 Char"/>
    <w:basedOn w:val="a0"/>
    <w:link w:val="af4"/>
    <w:rsid w:val="0095691D"/>
    <w:rPr>
      <w:rFonts w:ascii="Times" w:eastAsia="宋体" w:hAnsi="Times" w:cs="Times New Roman"/>
      <w:sz w:val="21"/>
      <w:szCs w:val="20"/>
    </w:rPr>
  </w:style>
  <w:style w:type="character" w:styleId="af5">
    <w:name w:val="endnote reference"/>
    <w:basedOn w:val="a0"/>
    <w:qFormat/>
    <w:rsid w:val="00D558E2"/>
    <w:rPr>
      <w:vertAlign w:val="superscript"/>
    </w:rPr>
  </w:style>
  <w:style w:type="paragraph" w:customStyle="1" w:styleId="af6">
    <w:name w:val="表题"/>
    <w:basedOn w:val="a"/>
    <w:qFormat/>
    <w:rsid w:val="00525619"/>
    <w:pPr>
      <w:jc w:val="center"/>
    </w:pPr>
    <w:rPr>
      <w:rFonts w:ascii="Times New Roman" w:eastAsia="黑体" w:hAnsi="Times New Roman"/>
      <w:kern w:val="2"/>
      <w:sz w:val="18"/>
    </w:rPr>
  </w:style>
  <w:style w:type="paragraph" w:styleId="af7">
    <w:name w:val="Normal (Web)"/>
    <w:basedOn w:val="a"/>
    <w:uiPriority w:val="99"/>
    <w:semiHidden/>
    <w:unhideWhenUsed/>
    <w:rsid w:val="007837B5"/>
    <w:pPr>
      <w:spacing w:beforeAutospacing="1" w:afterAutospacing="1"/>
      <w:ind w:firstLineChars="0" w:firstLine="0"/>
      <w:jc w:val="left"/>
    </w:pPr>
    <w:rPr>
      <w:rFonts w:ascii="宋体" w:hAnsi="宋体" w:cs="宋体"/>
      <w:szCs w:val="24"/>
    </w:rPr>
  </w:style>
  <w:style w:type="paragraph" w:customStyle="1" w:styleId="af8">
    <w:name w:val="表内文字"/>
    <w:basedOn w:val="a"/>
    <w:qFormat/>
    <w:rsid w:val="000668FD"/>
    <w:pPr>
      <w:spacing w:beforeLines="50" w:afterLines="50" w:line="240" w:lineRule="auto"/>
      <w:ind w:firstLineChars="0" w:firstLine="0"/>
      <w:jc w:val="center"/>
    </w:pPr>
    <w:rPr>
      <w:sz w:val="15"/>
      <w:szCs w:val="15"/>
    </w:rPr>
  </w:style>
  <w:style w:type="character" w:styleId="af9">
    <w:name w:val="line number"/>
    <w:basedOn w:val="a0"/>
    <w:uiPriority w:val="99"/>
    <w:semiHidden/>
    <w:unhideWhenUsed/>
    <w:rsid w:val="004873EC"/>
  </w:style>
  <w:style w:type="paragraph" w:styleId="afa">
    <w:name w:val="table of figures"/>
    <w:basedOn w:val="a"/>
    <w:next w:val="a"/>
    <w:uiPriority w:val="99"/>
    <w:semiHidden/>
    <w:unhideWhenUsed/>
    <w:rsid w:val="00BE28DA"/>
    <w:pPr>
      <w:ind w:leftChars="200" w:left="200" w:hangingChars="200" w:hanging="200"/>
    </w:pPr>
  </w:style>
  <w:style w:type="paragraph" w:customStyle="1" w:styleId="zl">
    <w:name w:val="zl总标题"/>
    <w:basedOn w:val="a"/>
    <w:uiPriority w:val="2"/>
    <w:qFormat/>
    <w:rsid w:val="00FB7F99"/>
    <w:pPr>
      <w:spacing w:beforeLines="50" w:afterLines="50" w:line="240" w:lineRule="auto"/>
      <w:jc w:val="center"/>
      <w:outlineLvl w:val="0"/>
    </w:pPr>
    <w:rPr>
      <w:rFonts w:ascii="黑体" w:eastAsia="黑体"/>
      <w:bCs/>
      <w:noProof/>
      <w:sz w:val="32"/>
      <w:szCs w:val="32"/>
    </w:rPr>
  </w:style>
  <w:style w:type="character" w:customStyle="1" w:styleId="zlfctrlalt4Char">
    <w:name w:val="zlf正文ctrl+alt+4 Char"/>
    <w:basedOn w:val="a0"/>
    <w:link w:val="zlfctrlalt4"/>
    <w:uiPriority w:val="2"/>
    <w:locked/>
    <w:rsid w:val="0095691D"/>
    <w:rPr>
      <w:rFonts w:ascii="Times" w:eastAsia="宋体" w:hAnsi="Times" w:cs="Times New Roman"/>
      <w:sz w:val="24"/>
      <w:szCs w:val="20"/>
    </w:rPr>
  </w:style>
  <w:style w:type="paragraph" w:customStyle="1" w:styleId="zlfctrlalt4">
    <w:name w:val="zlf正文ctrl+alt+4"/>
    <w:basedOn w:val="a"/>
    <w:link w:val="zlfctrlalt4Char"/>
    <w:uiPriority w:val="2"/>
    <w:rsid w:val="00E7453D"/>
    <w:pPr>
      <w:spacing w:beforeLines="50" w:afterLines="50" w:line="240" w:lineRule="auto"/>
    </w:pPr>
    <w:rPr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418C"/>
    <w:rPr>
      <w:rFonts w:ascii="Courier New" w:hAnsi="Courier New" w:cs="Courier New"/>
      <w:sz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2418C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2f3be778145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6417;&#20940;&#23792;&#30340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244ADB-E1B2-4A45-B8A0-DD38C1B5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朱凌峰的模板.dotm</Template>
  <TotalTime>292</TotalTime>
  <Pages>6</Pages>
  <Words>469</Words>
  <Characters>2677</Characters>
  <Application>Microsoft Office Word</Application>
  <DocSecurity>0</DocSecurity>
  <Lines>22</Lines>
  <Paragraphs>6</Paragraphs>
  <ScaleCrop>false</ScaleCrop>
  <Company>微软中国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朱凌峰</dc:creator>
  <cp:lastModifiedBy>朱凌峰</cp:lastModifiedBy>
  <cp:revision>28</cp:revision>
  <cp:lastPrinted>2016-04-22T07:11:00Z</cp:lastPrinted>
  <dcterms:created xsi:type="dcterms:W3CDTF">2017-09-27T02:16:00Z</dcterms:created>
  <dcterms:modified xsi:type="dcterms:W3CDTF">2017-12-02T07:03:00Z</dcterms:modified>
</cp:coreProperties>
</file>